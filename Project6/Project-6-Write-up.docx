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A8D468" w14:textId="61DC525A" w:rsidR="00B501C7" w:rsidRDefault="00B516BA" w:rsidP="0035282B">
      <w:pPr>
        <w:jc w:val="center"/>
      </w:pPr>
      <w:r w:rsidRPr="00B516BA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FC35869" wp14:editId="4687227C">
                <wp:simplePos x="0" y="0"/>
                <wp:positionH relativeFrom="column">
                  <wp:posOffset>-1133475</wp:posOffset>
                </wp:positionH>
                <wp:positionV relativeFrom="paragraph">
                  <wp:posOffset>-904875</wp:posOffset>
                </wp:positionV>
                <wp:extent cx="7800975" cy="1266825"/>
                <wp:effectExtent l="0" t="0" r="9525" b="9525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BA1A1F8" id="Rectangle 11" o:spid="_x0000_s1026" style="position:absolute;margin-left:-89.25pt;margin-top:-71.25pt;width:614.25pt;height:99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" fillcolor="#4f81bd [3204]" strokecolor="#243f60 [1604]" strokeweight="2pt">
                <v:path arrowok="t"/>
              </v:rect>
            </w:pict>
          </mc:Fallback>
        </mc:AlternateContent>
      </w:r>
      <w:r w:rsidRPr="00B516BA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DE089B5" wp14:editId="21413038">
                <wp:simplePos x="0" y="0"/>
                <wp:positionH relativeFrom="column">
                  <wp:posOffset>1276350</wp:posOffset>
                </wp:positionH>
                <wp:positionV relativeFrom="paragraph">
                  <wp:posOffset>-790575</wp:posOffset>
                </wp:positionV>
                <wp:extent cx="3041015" cy="114300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101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6A29BA" w14:textId="77777777" w:rsidR="00B516BA" w:rsidRPr="00B516BA" w:rsidRDefault="00B516BA" w:rsidP="00B516BA">
                            <w:pPr>
                              <w:jc w:val="center"/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B516BA"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CMSC204</w:t>
                            </w:r>
                          </w:p>
                          <w:p w14:paraId="42CF9D36" w14:textId="59244AD1" w:rsidR="00B516BA" w:rsidRPr="00B516BA" w:rsidRDefault="00B516BA" w:rsidP="00B516B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16BA"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#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E089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0.5pt;margin-top:-62.25pt;width:239.45pt;height:90pt;z-index:251661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" filled="f" stroked="f">
                <v:path arrowok="t"/>
                <v:textbox style="mso-fit-shape-to-text:t">
                  <w:txbxContent>
                    <w:p w14:paraId="4B6A29BA" w14:textId="77777777" w:rsidR="00B516BA" w:rsidRPr="00B516BA" w:rsidRDefault="00B516BA" w:rsidP="00B516BA">
                      <w:pPr>
                        <w:jc w:val="center"/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B516BA">
                        <w:rPr>
                          <w:b/>
                          <w:color w:val="FFFFFF" w:themeColor="background1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CMSC204</w:t>
                      </w:r>
                    </w:p>
                    <w:p w14:paraId="42CF9D36" w14:textId="59244AD1" w:rsidR="00B516BA" w:rsidRPr="00B516BA" w:rsidRDefault="00B516BA" w:rsidP="00B516BA">
                      <w:pPr>
                        <w:jc w:val="center"/>
                        <w:rPr>
                          <w:b/>
                          <w:color w:val="FFFFFF" w:themeColor="background1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516BA">
                        <w:rPr>
                          <w:b/>
                          <w:color w:val="FFFFFF" w:themeColor="background1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#</w:t>
                      </w:r>
                      <w:r>
                        <w:rPr>
                          <w:b/>
                          <w:color w:val="FFFFFF" w:themeColor="background1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6266BBA3" w14:textId="1A3947BD" w:rsidR="00B516BA" w:rsidRDefault="00B516BA" w:rsidP="0035282B">
      <w:pPr>
        <w:jc w:val="center"/>
      </w:pPr>
    </w:p>
    <w:p w14:paraId="2281EA3D" w14:textId="77777777" w:rsidR="00B516BA" w:rsidRDefault="00B516BA" w:rsidP="0035282B">
      <w:pPr>
        <w:jc w:val="center"/>
      </w:pPr>
    </w:p>
    <w:p w14:paraId="2D605038" w14:textId="0C01ECA1" w:rsidR="00384765" w:rsidRDefault="00C640AA">
      <w:r>
        <w:rPr>
          <w:rFonts w:ascii="Georgia" w:hAnsi="Georgia"/>
          <w:noProof/>
          <w:color w:val="000000"/>
          <w:sz w:val="30"/>
          <w:szCs w:val="30"/>
        </w:rPr>
        <w:drawing>
          <wp:anchor distT="0" distB="0" distL="114300" distR="114300" simplePos="0" relativeHeight="251665920" behindDoc="1" locked="0" layoutInCell="1" allowOverlap="1" wp14:anchorId="38512282" wp14:editId="667390C7">
            <wp:simplePos x="0" y="0"/>
            <wp:positionH relativeFrom="margin">
              <wp:align>left</wp:align>
            </wp:positionH>
            <wp:positionV relativeFrom="paragraph">
              <wp:posOffset>179070</wp:posOffset>
            </wp:positionV>
            <wp:extent cx="2324100" cy="1554480"/>
            <wp:effectExtent l="0" t="0" r="0" b="7620"/>
            <wp:wrapTight wrapText="bothSides">
              <wp:wrapPolygon edited="0">
                <wp:start x="0" y="0"/>
                <wp:lineTo x="0" y="21441"/>
                <wp:lineTo x="21423" y="21441"/>
                <wp:lineTo x="2142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ntgomery-county2c-md-426x285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177" cy="1575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A34841" w14:textId="0AA815A6" w:rsidR="00B516BA" w:rsidRPr="00981678" w:rsidRDefault="00013E7E">
      <w:pPr>
        <w:rPr>
          <w:sz w:val="28"/>
          <w:szCs w:val="28"/>
        </w:rPr>
      </w:pPr>
      <w:r w:rsidRPr="00981678">
        <w:rPr>
          <w:color w:val="000000"/>
          <w:sz w:val="28"/>
          <w:szCs w:val="28"/>
        </w:rPr>
        <w:t xml:space="preserve">Behind every Google Map, there is a much more complex </w:t>
      </w:r>
      <w:r w:rsidR="00C640AA" w:rsidRPr="00981678">
        <w:rPr>
          <w:color w:val="000000"/>
          <w:sz w:val="28"/>
          <w:szCs w:val="28"/>
        </w:rPr>
        <w:t>structure</w:t>
      </w:r>
      <w:r w:rsidRPr="00981678">
        <w:rPr>
          <w:color w:val="000000"/>
          <w:sz w:val="28"/>
          <w:szCs w:val="28"/>
        </w:rPr>
        <w:t xml:space="preserve"> that's the key to your queries but hidden from your view. </w:t>
      </w:r>
      <w:r w:rsidR="00C640AA" w:rsidRPr="00981678">
        <w:rPr>
          <w:color w:val="000000"/>
          <w:sz w:val="28"/>
          <w:szCs w:val="28"/>
        </w:rPr>
        <w:t>It</w:t>
      </w:r>
      <w:r w:rsidRPr="00981678">
        <w:rPr>
          <w:color w:val="000000"/>
          <w:sz w:val="28"/>
          <w:szCs w:val="28"/>
        </w:rPr>
        <w:t xml:space="preserve"> contains the logic of places: their no-left-turns and freeway on-ramps, speed limits and traffic conditions. This is the data that you're drawing from when you ask Google to navigate you from point A to point B</w:t>
      </w:r>
      <w:r w:rsidR="00C640AA" w:rsidRPr="00981678">
        <w:rPr>
          <w:color w:val="000000"/>
          <w:sz w:val="28"/>
          <w:szCs w:val="28"/>
        </w:rPr>
        <w:t>.</w:t>
      </w:r>
    </w:p>
    <w:p w14:paraId="1CAF1526" w14:textId="03CB23A8" w:rsidR="00B516BA" w:rsidRDefault="00B516BA"/>
    <w:p w14:paraId="23239722" w14:textId="1886CE33" w:rsidR="00B516BA" w:rsidRDefault="00B516BA">
      <w:r w:rsidRPr="00B516BA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C900FCA" wp14:editId="48E72FCC">
                <wp:simplePos x="0" y="0"/>
                <wp:positionH relativeFrom="column">
                  <wp:posOffset>-1143000</wp:posOffset>
                </wp:positionH>
                <wp:positionV relativeFrom="paragraph">
                  <wp:posOffset>243840</wp:posOffset>
                </wp:positionV>
                <wp:extent cx="7800975" cy="3619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B7DA227" id="Rectangle 12" o:spid="_x0000_s1026" style="position:absolute;margin-left:-90pt;margin-top:19.2pt;width:614.25pt;height:28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sJw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" fillcolor="#4f81bd [3204]" strokecolor="#243f60 [1604]" strokeweight="2pt"/>
            </w:pict>
          </mc:Fallback>
        </mc:AlternateContent>
      </w:r>
      <w:r w:rsidRPr="00B516BA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380CBD4" wp14:editId="673A76A9">
                <wp:simplePos x="0" y="0"/>
                <wp:positionH relativeFrom="column">
                  <wp:posOffset>-406400</wp:posOffset>
                </wp:positionH>
                <wp:positionV relativeFrom="paragraph">
                  <wp:posOffset>191770</wp:posOffset>
                </wp:positionV>
                <wp:extent cx="7091680" cy="409575"/>
                <wp:effectExtent l="0" t="0" r="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25D5CA" w14:textId="77777777" w:rsidR="00B516BA" w:rsidRPr="00B516BA" w:rsidRDefault="00B516BA" w:rsidP="00B516BA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16BA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80CBD4" id="Text Box 13" o:spid="_x0000_s1027" type="#_x0000_t202" style="position:absolute;margin-left:-32pt;margin-top:15.1pt;width:558.4pt;height:32.25pt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" filled="f" stroked="f">
                <v:textbox style="mso-fit-shape-to-text:t">
                  <w:txbxContent>
                    <w:p w14:paraId="2A25D5CA" w14:textId="77777777" w:rsidR="00B516BA" w:rsidRPr="00B516BA" w:rsidRDefault="00B516BA" w:rsidP="00B516BA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516BA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Description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03F6A7E" w14:textId="66C0F5FD" w:rsidR="00B516BA" w:rsidRDefault="00B516BA"/>
    <w:p w14:paraId="627418FC" w14:textId="40E6AD1F" w:rsidR="00B516BA" w:rsidRDefault="00B516BA"/>
    <w:p w14:paraId="6C88B32B" w14:textId="538AFCF3" w:rsidR="00B516BA" w:rsidRDefault="00B516BA"/>
    <w:p w14:paraId="5FF3B8C2" w14:textId="145678CC" w:rsidR="00A976C2" w:rsidRDefault="001D6FD6" w:rsidP="00384765">
      <w:r w:rsidRPr="00981678">
        <w:t>In this project y</w:t>
      </w:r>
      <w:r w:rsidR="00384765" w:rsidRPr="00981678">
        <w:t xml:space="preserve">ou will be creating an application </w:t>
      </w:r>
      <w:r w:rsidRPr="00981678">
        <w:t xml:space="preserve">to maintain a network of towns and </w:t>
      </w:r>
      <w:r w:rsidR="00AB26E7">
        <w:t xml:space="preserve">the </w:t>
      </w:r>
      <w:r w:rsidRPr="00981678">
        <w:t>roads connecting them</w:t>
      </w:r>
      <w:r w:rsidR="00384765" w:rsidRPr="00981678">
        <w:t>.</w:t>
      </w:r>
      <w:r w:rsidR="006540A7" w:rsidRPr="00981678">
        <w:t xml:space="preserve"> </w:t>
      </w:r>
      <w:r w:rsidRPr="00981678">
        <w:t xml:space="preserve">The application will use </w:t>
      </w:r>
      <w:proofErr w:type="spellStart"/>
      <w:r w:rsidRPr="00981678">
        <w:t>Dijkstra’s</w:t>
      </w:r>
      <w:proofErr w:type="spellEnd"/>
      <w:r w:rsidRPr="00981678">
        <w:t xml:space="preserve"> Shortest Path algorithm to find the shortest distance between any two towns.</w:t>
      </w:r>
      <w:r w:rsidR="009E48E8">
        <w:t xml:space="preserve"> </w:t>
      </w:r>
    </w:p>
    <w:p w14:paraId="5464F33D" w14:textId="3FD44FCA" w:rsidR="00A976C2" w:rsidRDefault="00A976C2" w:rsidP="00384765"/>
    <w:p w14:paraId="4F05D00C" w14:textId="0D04E785" w:rsidR="00A976C2" w:rsidRPr="0031621E" w:rsidRDefault="00A976C2" w:rsidP="0031621E">
      <w:pPr>
        <w:pStyle w:val="ListParagraph"/>
        <w:spacing w:after="160" w:line="259" w:lineRule="auto"/>
        <w:ind w:left="0"/>
        <w:rPr>
          <w:b/>
          <w:bCs/>
          <w:color w:val="4F81BD"/>
        </w:rPr>
      </w:pPr>
      <w:r w:rsidRPr="00666501">
        <w:rPr>
          <w:b/>
          <w:bCs/>
          <w:color w:val="FF0000"/>
        </w:rPr>
        <w:t>Academic Honesty Policy Reminder</w:t>
      </w:r>
      <w:r w:rsidRPr="00666501">
        <w:rPr>
          <w:color w:val="FF0000"/>
        </w:rPr>
        <w:t xml:space="preserve"> </w:t>
      </w:r>
      <w:r w:rsidRPr="00666501">
        <w:t xml:space="preserve">| </w:t>
      </w:r>
      <w:r w:rsidRPr="00666501">
        <w:rPr>
          <w:b/>
          <w:color w:val="0070C0"/>
        </w:rPr>
        <w:t>Do your own work</w:t>
      </w:r>
      <w:r w:rsidRPr="00666501">
        <w:rPr>
          <w:color w:val="0070C0"/>
        </w:rPr>
        <w:t xml:space="preserve"> – each submitted project will be compared against other submissions from current and previous semesters</w:t>
      </w:r>
      <w:r>
        <w:rPr>
          <w:color w:val="0070C0"/>
        </w:rPr>
        <w:t>.</w:t>
      </w:r>
      <w:r w:rsidRPr="00666501">
        <w:rPr>
          <w:b/>
          <w:bCs/>
          <w:color w:val="4F81BD"/>
        </w:rPr>
        <w:t xml:space="preserve"> </w:t>
      </w:r>
    </w:p>
    <w:p w14:paraId="3AB6FDEA" w14:textId="6922EA7A" w:rsidR="00981678" w:rsidRDefault="00981678" w:rsidP="00384765">
      <w:r w:rsidRPr="00981678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73AD22B" wp14:editId="70069B72">
                <wp:simplePos x="0" y="0"/>
                <wp:positionH relativeFrom="column">
                  <wp:posOffset>-406400</wp:posOffset>
                </wp:positionH>
                <wp:positionV relativeFrom="paragraph">
                  <wp:posOffset>119380</wp:posOffset>
                </wp:positionV>
                <wp:extent cx="7091680" cy="409575"/>
                <wp:effectExtent l="0" t="0" r="0" b="25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7525C7" w14:textId="77777777" w:rsidR="00981678" w:rsidRPr="00981678" w:rsidRDefault="00981678" w:rsidP="00981678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1678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Concepts tested by this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3AD22B" id="Text Box 15" o:spid="_x0000_s1028" type="#_x0000_t202" style="position:absolute;margin-left:-32pt;margin-top:9.4pt;width:558.4pt;height:32.25pt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" filled="f" stroked="f">
                <v:textbox style="mso-fit-shape-to-text:t">
                  <w:txbxContent>
                    <w:p w14:paraId="547525C7" w14:textId="77777777" w:rsidR="00981678" w:rsidRPr="00981678" w:rsidRDefault="00981678" w:rsidP="00981678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81678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Concepts tested by this assignment</w:t>
                      </w:r>
                    </w:p>
                  </w:txbxContent>
                </v:textbox>
              </v:shape>
            </w:pict>
          </mc:Fallback>
        </mc:AlternateContent>
      </w:r>
      <w:r w:rsidRPr="00981678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9492023" wp14:editId="6B87AEA3">
                <wp:simplePos x="0" y="0"/>
                <wp:positionH relativeFrom="column">
                  <wp:posOffset>-1143000</wp:posOffset>
                </wp:positionH>
                <wp:positionV relativeFrom="paragraph">
                  <wp:posOffset>171450</wp:posOffset>
                </wp:positionV>
                <wp:extent cx="7800975" cy="3619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6884712" id="Rectangle 14" o:spid="_x0000_s1026" style="position:absolute;margin-left:-90pt;margin-top:13.5pt;width:614.25pt;height:28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" fillcolor="#4f81bd [3204]" strokecolor="#243f60 [1604]" strokeweight="2pt"/>
            </w:pict>
          </mc:Fallback>
        </mc:AlternateContent>
      </w:r>
    </w:p>
    <w:p w14:paraId="0B09A887" w14:textId="3FEA391E" w:rsidR="00981678" w:rsidRDefault="00981678" w:rsidP="00384765"/>
    <w:p w14:paraId="1899E826" w14:textId="77777777" w:rsidR="00AB26E7" w:rsidRDefault="00AB26E7" w:rsidP="00981678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14:paraId="377E56D3" w14:textId="77777777" w:rsidR="00AB26E7" w:rsidRDefault="00AB26E7" w:rsidP="00981678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14:paraId="5D4B59E5" w14:textId="636BBEA9" w:rsidR="00981678" w:rsidRPr="008469E2" w:rsidRDefault="00981678" w:rsidP="00AB26E7">
      <w:pPr>
        <w:pStyle w:val="NoSpacing"/>
        <w:rPr>
          <w:rFonts w:ascii="Times New Roman" w:hAnsi="Times New Roman" w:cs="Times New Roman"/>
          <w:sz w:val="24"/>
        </w:rPr>
      </w:pPr>
      <w:r w:rsidRPr="008469E2">
        <w:rPr>
          <w:rFonts w:ascii="Times New Roman" w:hAnsi="Times New Roman" w:cs="Times New Roman"/>
          <w:sz w:val="24"/>
        </w:rPr>
        <w:t>Implement Graph Interface</w:t>
      </w:r>
    </w:p>
    <w:p w14:paraId="2EC49C94" w14:textId="77777777" w:rsidR="00981678" w:rsidRDefault="00981678" w:rsidP="00AB26E7">
      <w:pPr>
        <w:pStyle w:val="NoSpacing"/>
        <w:rPr>
          <w:rFonts w:ascii="Times New Roman" w:hAnsi="Times New Roman" w:cs="Times New Roman"/>
          <w:sz w:val="24"/>
        </w:rPr>
      </w:pPr>
      <w:r w:rsidRPr="008469E2">
        <w:rPr>
          <w:rFonts w:ascii="Times New Roman" w:hAnsi="Times New Roman" w:cs="Times New Roman"/>
          <w:sz w:val="24"/>
        </w:rPr>
        <w:t xml:space="preserve">Use Graph </w:t>
      </w:r>
      <w:r>
        <w:rPr>
          <w:rFonts w:ascii="Times New Roman" w:hAnsi="Times New Roman" w:cs="Times New Roman"/>
          <w:sz w:val="24"/>
        </w:rPr>
        <w:t>to maintain a network of Vertices</w:t>
      </w:r>
    </w:p>
    <w:p w14:paraId="47B7B34E" w14:textId="51EC8FED" w:rsidR="00981678" w:rsidRDefault="00981678" w:rsidP="00AB26E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Implement Shortest Path Algorithm</w:t>
      </w:r>
    </w:p>
    <w:p w14:paraId="6D66937F" w14:textId="464DE4BA" w:rsidR="00981678" w:rsidRDefault="00AB26E7" w:rsidP="00981678">
      <w:r w:rsidRPr="00AB26E7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9EE26D1" wp14:editId="0B2FDEA2">
                <wp:simplePos x="0" y="0"/>
                <wp:positionH relativeFrom="column">
                  <wp:posOffset>-406400</wp:posOffset>
                </wp:positionH>
                <wp:positionV relativeFrom="paragraph">
                  <wp:posOffset>108585</wp:posOffset>
                </wp:positionV>
                <wp:extent cx="7091680" cy="409575"/>
                <wp:effectExtent l="0" t="0" r="0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34D241" w14:textId="77777777" w:rsidR="00AB26E7" w:rsidRPr="00AB26E7" w:rsidRDefault="00AB26E7" w:rsidP="00AB26E7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26E7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EE26D1" id="Text Box 17" o:spid="_x0000_s1029" type="#_x0000_t202" style="position:absolute;margin-left:-32pt;margin-top:8.55pt;width:558.4pt;height:32.25pt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" filled="f" stroked="f">
                <v:textbox style="mso-fit-shape-to-text:t">
                  <w:txbxContent>
                    <w:p w14:paraId="6434D241" w14:textId="77777777" w:rsidR="00AB26E7" w:rsidRPr="00AB26E7" w:rsidRDefault="00AB26E7" w:rsidP="00AB26E7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B26E7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Classes</w:t>
                      </w:r>
                    </w:p>
                  </w:txbxContent>
                </v:textbox>
              </v:shape>
            </w:pict>
          </mc:Fallback>
        </mc:AlternateContent>
      </w:r>
      <w:r w:rsidRPr="00AB26E7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7194FB7" wp14:editId="0DD985CA">
                <wp:simplePos x="0" y="0"/>
                <wp:positionH relativeFrom="column">
                  <wp:posOffset>-1143000</wp:posOffset>
                </wp:positionH>
                <wp:positionV relativeFrom="paragraph">
                  <wp:posOffset>160655</wp:posOffset>
                </wp:positionV>
                <wp:extent cx="7800975" cy="3619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8E35BA8" id="Rectangle 16" o:spid="_x0000_s1026" style="position:absolute;margin-left:-90pt;margin-top:12.65pt;width:614.25pt;height:28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KUZ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" fillcolor="#4f81bd [3204]" strokecolor="#243f60 [1604]" strokeweight="2pt"/>
            </w:pict>
          </mc:Fallback>
        </mc:AlternateContent>
      </w:r>
    </w:p>
    <w:p w14:paraId="0C4B58AD" w14:textId="5ED2F803" w:rsidR="00384765" w:rsidRDefault="00384765" w:rsidP="00384765"/>
    <w:p w14:paraId="7FA0BCBA" w14:textId="1FD4FEF5" w:rsidR="00981678" w:rsidRDefault="00981678" w:rsidP="00384765"/>
    <w:p w14:paraId="37EB737F" w14:textId="77777777" w:rsidR="00AB26E7" w:rsidRDefault="00AB26E7" w:rsidP="00384765">
      <w:pPr>
        <w:rPr>
          <w:b/>
        </w:rPr>
      </w:pPr>
    </w:p>
    <w:p w14:paraId="4195A357" w14:textId="467CAC51" w:rsidR="002E7F8A" w:rsidRPr="003D7D48" w:rsidRDefault="002E7F8A" w:rsidP="00384765">
      <w:pPr>
        <w:rPr>
          <w:b/>
        </w:rPr>
      </w:pPr>
      <w:r w:rsidRPr="006014BF">
        <w:rPr>
          <w:b/>
          <w:color w:val="1F497D" w:themeColor="text2"/>
          <w:sz w:val="28"/>
        </w:rPr>
        <w:t xml:space="preserve">Data Element </w:t>
      </w:r>
      <w:r w:rsidRPr="003D7D48">
        <w:rPr>
          <w:b/>
        </w:rPr>
        <w:t xml:space="preserve">– </w:t>
      </w:r>
      <w:r w:rsidR="001D6FD6">
        <w:rPr>
          <w:b/>
        </w:rPr>
        <w:t>Town</w:t>
      </w:r>
      <w:r w:rsidR="003F60C8">
        <w:rPr>
          <w:b/>
        </w:rPr>
        <w:t xml:space="preserve"> (Vertex)</w:t>
      </w:r>
    </w:p>
    <w:p w14:paraId="24A806D1" w14:textId="77777777" w:rsidR="002E7F8A" w:rsidRDefault="002E7F8A" w:rsidP="0034690C">
      <w:pPr>
        <w:ind w:left="345"/>
        <w:rPr>
          <w:sz w:val="22"/>
        </w:rPr>
      </w:pPr>
      <w:r w:rsidRPr="002E7F8A">
        <w:rPr>
          <w:sz w:val="22"/>
        </w:rPr>
        <w:t xml:space="preserve">Create a </w:t>
      </w:r>
      <w:r w:rsidR="001D6FD6">
        <w:rPr>
          <w:sz w:val="22"/>
        </w:rPr>
        <w:t>Town</w:t>
      </w:r>
      <w:r w:rsidRPr="002E7F8A">
        <w:rPr>
          <w:sz w:val="22"/>
        </w:rPr>
        <w:t xml:space="preserve"> class that holds the </w:t>
      </w:r>
      <w:r w:rsidR="001D6FD6">
        <w:rPr>
          <w:sz w:val="22"/>
        </w:rPr>
        <w:t>name of the town</w:t>
      </w:r>
      <w:r w:rsidR="00FD50AC">
        <w:rPr>
          <w:sz w:val="22"/>
        </w:rPr>
        <w:t xml:space="preserve"> and a list of </w:t>
      </w:r>
      <w:r w:rsidR="001D6FD6">
        <w:rPr>
          <w:sz w:val="22"/>
        </w:rPr>
        <w:t xml:space="preserve">adjacent towns, </w:t>
      </w:r>
      <w:r w:rsidR="00FD50AC">
        <w:rPr>
          <w:sz w:val="22"/>
        </w:rPr>
        <w:t xml:space="preserve">and other fields as desired, </w:t>
      </w:r>
      <w:r w:rsidR="0034690C" w:rsidRPr="00FD50AC">
        <w:rPr>
          <w:sz w:val="22"/>
        </w:rPr>
        <w:t>and the traditional meth</w:t>
      </w:r>
      <w:r w:rsidR="0034690C">
        <w:rPr>
          <w:sz w:val="22"/>
        </w:rPr>
        <w:t xml:space="preserve">ods (constructors, getters/setters, </w:t>
      </w:r>
      <w:proofErr w:type="spellStart"/>
      <w:r w:rsidR="0034690C">
        <w:rPr>
          <w:sz w:val="22"/>
        </w:rPr>
        <w:t>toString</w:t>
      </w:r>
      <w:proofErr w:type="spellEnd"/>
      <w:r w:rsidR="0034690C">
        <w:rPr>
          <w:sz w:val="22"/>
        </w:rPr>
        <w:t>, etc.)</w:t>
      </w:r>
      <w:r w:rsidR="00612033">
        <w:rPr>
          <w:sz w:val="22"/>
        </w:rPr>
        <w:t xml:space="preserve">.  It will </w:t>
      </w:r>
      <w:r w:rsidRPr="002E7F8A">
        <w:rPr>
          <w:sz w:val="22"/>
        </w:rPr>
        <w:t>implement the Comparable interface</w:t>
      </w:r>
      <w:r w:rsidR="00B07A83">
        <w:rPr>
          <w:sz w:val="22"/>
        </w:rPr>
        <w:t>.  This is the class header:</w:t>
      </w:r>
    </w:p>
    <w:p w14:paraId="5D1A3AF8" w14:textId="77777777" w:rsidR="00EB24A0" w:rsidRPr="001D6FD6" w:rsidRDefault="00B07A83" w:rsidP="00B07A83">
      <w:pPr>
        <w:rPr>
          <w:sz w:val="22"/>
        </w:rPr>
      </w:pPr>
      <w:r>
        <w:rPr>
          <w:sz w:val="22"/>
        </w:rPr>
        <w:tab/>
      </w:r>
      <w:proofErr w:type="gramStart"/>
      <w:r>
        <w:rPr>
          <w:sz w:val="22"/>
        </w:rPr>
        <w:t>public</w:t>
      </w:r>
      <w:proofErr w:type="gramEnd"/>
      <w:r>
        <w:rPr>
          <w:sz w:val="22"/>
        </w:rPr>
        <w:t xml:space="preserve"> class </w:t>
      </w:r>
      <w:r w:rsidR="001D6FD6">
        <w:rPr>
          <w:sz w:val="22"/>
        </w:rPr>
        <w:t>Town</w:t>
      </w:r>
      <w:r>
        <w:rPr>
          <w:sz w:val="22"/>
        </w:rPr>
        <w:t xml:space="preserve"> implements Comparable&lt;</w:t>
      </w:r>
      <w:r w:rsidR="001D6FD6">
        <w:rPr>
          <w:sz w:val="22"/>
        </w:rPr>
        <w:t>Town</w:t>
      </w:r>
      <w:r>
        <w:rPr>
          <w:sz w:val="22"/>
        </w:rPr>
        <w:t>&gt;</w:t>
      </w:r>
    </w:p>
    <w:p w14:paraId="52551B07" w14:textId="77777777" w:rsidR="00B07A83" w:rsidRPr="001D6FD6" w:rsidRDefault="001D6FD6" w:rsidP="00384765">
      <w:pPr>
        <w:pStyle w:val="Bulleted"/>
        <w:numPr>
          <w:ilvl w:val="0"/>
          <w:numId w:val="0"/>
        </w:numPr>
        <w:ind w:left="360" w:hanging="360"/>
        <w:rPr>
          <w:sz w:val="24"/>
        </w:rPr>
      </w:pPr>
      <w:r w:rsidRPr="001D6FD6">
        <w:rPr>
          <w:sz w:val="24"/>
        </w:rPr>
        <w:tab/>
        <w:t>Two towns will be considered the same if their name is the same.</w:t>
      </w:r>
    </w:p>
    <w:p w14:paraId="25FABAB4" w14:textId="77777777" w:rsidR="00B07A83" w:rsidRDefault="003F60C8" w:rsidP="00B07A83">
      <w:pPr>
        <w:pStyle w:val="Bulleted"/>
        <w:numPr>
          <w:ilvl w:val="0"/>
          <w:numId w:val="0"/>
        </w:numPr>
        <w:spacing w:after="0"/>
        <w:ind w:left="360" w:hanging="360"/>
        <w:rPr>
          <w:b/>
          <w:sz w:val="24"/>
        </w:rPr>
      </w:pPr>
      <w:r w:rsidRPr="006014BF">
        <w:rPr>
          <w:b/>
          <w:color w:val="1F497D" w:themeColor="text2"/>
          <w:sz w:val="28"/>
        </w:rPr>
        <w:t xml:space="preserve">Data Element </w:t>
      </w:r>
      <w:r>
        <w:rPr>
          <w:b/>
          <w:sz w:val="24"/>
        </w:rPr>
        <w:t xml:space="preserve">– </w:t>
      </w:r>
      <w:r w:rsidR="00FD50AC">
        <w:rPr>
          <w:b/>
          <w:sz w:val="24"/>
        </w:rPr>
        <w:t>Road</w:t>
      </w:r>
      <w:r w:rsidR="00871A15">
        <w:rPr>
          <w:b/>
          <w:sz w:val="24"/>
        </w:rPr>
        <w:t xml:space="preserve"> (Edge)</w:t>
      </w:r>
    </w:p>
    <w:p w14:paraId="1ED95918" w14:textId="77777777" w:rsidR="00B07A83" w:rsidRDefault="00B07A83" w:rsidP="00B07A83">
      <w:pPr>
        <w:pStyle w:val="Bulleted"/>
        <w:numPr>
          <w:ilvl w:val="0"/>
          <w:numId w:val="0"/>
        </w:numPr>
        <w:spacing w:after="0"/>
        <w:ind w:left="360" w:hanging="360"/>
      </w:pPr>
      <w:r w:rsidRPr="00B07A83">
        <w:tab/>
        <w:t>Create</w:t>
      </w:r>
      <w:r>
        <w:t xml:space="preserve"> a class </w:t>
      </w:r>
      <w:r w:rsidR="00FD50AC">
        <w:t>Road</w:t>
      </w:r>
      <w:r>
        <w:t xml:space="preserve"> that can represent the edge</w:t>
      </w:r>
      <w:r w:rsidR="00FD50AC">
        <w:t>s</w:t>
      </w:r>
      <w:r>
        <w:t xml:space="preserve"> of </w:t>
      </w:r>
      <w:r w:rsidR="00FD50AC">
        <w:t>a</w:t>
      </w:r>
      <w:r>
        <w:t xml:space="preserve"> Graph</w:t>
      </w:r>
      <w:r w:rsidR="00FD50AC">
        <w:t xml:space="preserve"> of Towns</w:t>
      </w:r>
      <w:r>
        <w:t xml:space="preserve">.  The class must implement Comparable.  </w:t>
      </w:r>
      <w:r w:rsidR="0050035D">
        <w:t xml:space="preserve">The class stores references to </w:t>
      </w:r>
      <w:r w:rsidR="00871A15">
        <w:t>the two</w:t>
      </w:r>
      <w:r w:rsidR="0050035D">
        <w:t xml:space="preserve"> </w:t>
      </w:r>
      <w:proofErr w:type="gramStart"/>
      <w:r w:rsidR="0050035D">
        <w:t>vertices</w:t>
      </w:r>
      <w:r w:rsidR="00871A15">
        <w:t>(</w:t>
      </w:r>
      <w:proofErr w:type="gramEnd"/>
      <w:r w:rsidR="00871A15">
        <w:t>Town endpoints)</w:t>
      </w:r>
      <w:r w:rsidR="00FD50AC">
        <w:t>, the distance between vertices, and a name,</w:t>
      </w:r>
      <w:r w:rsidR="0050035D">
        <w:t xml:space="preserve"> and the traditional methods (constructors, </w:t>
      </w:r>
      <w:r w:rsidR="0050035D">
        <w:lastRenderedPageBreak/>
        <w:t xml:space="preserve">getters/setters, </w:t>
      </w:r>
      <w:proofErr w:type="spellStart"/>
      <w:r w:rsidR="0050035D">
        <w:t>toString</w:t>
      </w:r>
      <w:proofErr w:type="spellEnd"/>
      <w:r w:rsidR="0050035D">
        <w:t xml:space="preserve">, etc.), and a </w:t>
      </w:r>
      <w:proofErr w:type="spellStart"/>
      <w:r w:rsidR="0050035D">
        <w:t>compareTo</w:t>
      </w:r>
      <w:proofErr w:type="spellEnd"/>
      <w:r w:rsidR="0050035D">
        <w:t>,</w:t>
      </w:r>
      <w:r w:rsidR="0034690C">
        <w:t xml:space="preserve"> which compares two </w:t>
      </w:r>
      <w:r w:rsidR="00FD50AC">
        <w:t>Road</w:t>
      </w:r>
      <w:r w:rsidR="0034690C">
        <w:t xml:space="preserve"> objects. </w:t>
      </w:r>
      <w:r w:rsidR="004B0AD1">
        <w:t xml:space="preserve">Since this is </w:t>
      </w:r>
      <w:proofErr w:type="gramStart"/>
      <w:r w:rsidR="004B0AD1">
        <w:t>a</w:t>
      </w:r>
      <w:proofErr w:type="gramEnd"/>
      <w:r w:rsidR="004B0AD1">
        <w:t xml:space="preserve"> undirected graph, an edge from A to B is equal to an edge from B to A.</w:t>
      </w:r>
      <w:r w:rsidR="0034690C">
        <w:t xml:space="preserve"> </w:t>
      </w:r>
      <w:r>
        <w:t>This is the class header:</w:t>
      </w:r>
    </w:p>
    <w:p w14:paraId="133BAF0F" w14:textId="77777777" w:rsidR="0034690C" w:rsidRPr="00FD50AC" w:rsidRDefault="0034690C" w:rsidP="0034690C">
      <w:pPr>
        <w:pStyle w:val="Bulleted"/>
        <w:numPr>
          <w:ilvl w:val="0"/>
          <w:numId w:val="0"/>
        </w:numPr>
        <w:spacing w:after="0"/>
        <w:ind w:left="720" w:hanging="360"/>
        <w:rPr>
          <w:szCs w:val="24"/>
        </w:rPr>
      </w:pPr>
      <w:r w:rsidRPr="00FD50AC">
        <w:rPr>
          <w:szCs w:val="24"/>
        </w:rPr>
        <w:tab/>
      </w:r>
      <w:proofErr w:type="gramStart"/>
      <w:r w:rsidR="00FD50AC" w:rsidRPr="00FD50AC">
        <w:rPr>
          <w:szCs w:val="24"/>
        </w:rPr>
        <w:t>public</w:t>
      </w:r>
      <w:proofErr w:type="gramEnd"/>
      <w:r w:rsidR="00FD50AC" w:rsidRPr="00FD50AC">
        <w:rPr>
          <w:szCs w:val="24"/>
        </w:rPr>
        <w:t xml:space="preserve"> class Road implements Comparable&lt;Road&gt;</w:t>
      </w:r>
    </w:p>
    <w:p w14:paraId="73B794E8" w14:textId="77777777" w:rsidR="00B07A83" w:rsidRPr="00B07A83" w:rsidRDefault="00B07A83" w:rsidP="00B07A83">
      <w:pPr>
        <w:pStyle w:val="Bulleted"/>
        <w:numPr>
          <w:ilvl w:val="0"/>
          <w:numId w:val="0"/>
        </w:numPr>
        <w:spacing w:after="0"/>
        <w:ind w:left="360" w:hanging="360"/>
      </w:pPr>
    </w:p>
    <w:p w14:paraId="64D88CE7" w14:textId="55275F00" w:rsidR="00384765" w:rsidRPr="000D4979" w:rsidRDefault="00384765" w:rsidP="00384765">
      <w:pPr>
        <w:pStyle w:val="Bulleted"/>
        <w:numPr>
          <w:ilvl w:val="0"/>
          <w:numId w:val="0"/>
        </w:numPr>
        <w:ind w:left="360" w:hanging="360"/>
        <w:rPr>
          <w:b/>
          <w:sz w:val="24"/>
        </w:rPr>
      </w:pPr>
      <w:r w:rsidRPr="006014BF">
        <w:rPr>
          <w:b/>
          <w:color w:val="1F497D" w:themeColor="text2"/>
          <w:sz w:val="28"/>
        </w:rPr>
        <w:t xml:space="preserve">Data Structure </w:t>
      </w:r>
      <w:r>
        <w:rPr>
          <w:b/>
          <w:sz w:val="24"/>
        </w:rPr>
        <w:t>–</w:t>
      </w:r>
      <w:r w:rsidR="00C65438">
        <w:rPr>
          <w:b/>
          <w:sz w:val="24"/>
        </w:rPr>
        <w:t xml:space="preserve"> </w:t>
      </w:r>
      <w:r w:rsidR="009E48E8">
        <w:rPr>
          <w:b/>
          <w:sz w:val="24"/>
        </w:rPr>
        <w:t>Graph</w:t>
      </w:r>
      <w:r w:rsidR="0006504E">
        <w:rPr>
          <w:b/>
          <w:sz w:val="24"/>
        </w:rPr>
        <w:t xml:space="preserve">, implements </w:t>
      </w:r>
      <w:proofErr w:type="spellStart"/>
      <w:r w:rsidR="0006504E">
        <w:rPr>
          <w:b/>
          <w:sz w:val="24"/>
        </w:rPr>
        <w:t>Graph</w:t>
      </w:r>
      <w:r>
        <w:rPr>
          <w:b/>
          <w:sz w:val="24"/>
        </w:rPr>
        <w:t>Interface</w:t>
      </w:r>
      <w:proofErr w:type="spellEnd"/>
    </w:p>
    <w:p w14:paraId="62A2673D" w14:textId="273F7D14" w:rsidR="00384765" w:rsidRDefault="00384765" w:rsidP="0034690C">
      <w:pPr>
        <w:pStyle w:val="Bulleted"/>
        <w:numPr>
          <w:ilvl w:val="0"/>
          <w:numId w:val="0"/>
        </w:numPr>
        <w:spacing w:after="0"/>
        <w:ind w:left="360"/>
      </w:pPr>
      <w:r>
        <w:t xml:space="preserve">Create a </w:t>
      </w:r>
      <w:r w:rsidR="009E48E8">
        <w:t>Graph</w:t>
      </w:r>
      <w:r>
        <w:t xml:space="preserve"> </w:t>
      </w:r>
      <w:r w:rsidR="0006504E">
        <w:t xml:space="preserve">class that implements the </w:t>
      </w:r>
      <w:proofErr w:type="spellStart"/>
      <w:r w:rsidR="0006504E">
        <w:t>Graph</w:t>
      </w:r>
      <w:r w:rsidR="002E6E3D">
        <w:t>Interface</w:t>
      </w:r>
      <w:proofErr w:type="spellEnd"/>
      <w:r w:rsidR="002E6E3D">
        <w:t xml:space="preserve"> given you.  </w:t>
      </w:r>
      <w:r w:rsidR="00FD50AC">
        <w:t xml:space="preserve">For </w:t>
      </w:r>
      <w:r w:rsidR="00FA7C3A">
        <w:t>Graph&lt;V</w:t>
      </w:r>
      <w:proofErr w:type="gramStart"/>
      <w:r w:rsidR="00FA7C3A">
        <w:t>,E</w:t>
      </w:r>
      <w:proofErr w:type="gramEnd"/>
      <w:r w:rsidR="00FA7C3A">
        <w:t>&gt;</w:t>
      </w:r>
      <w:r w:rsidR="00FD50AC">
        <w:t>,</w:t>
      </w:r>
      <w:r w:rsidR="0034690C">
        <w:t xml:space="preserve">  </w:t>
      </w:r>
      <w:r w:rsidR="004B0AD1">
        <w:t xml:space="preserve">V is the </w:t>
      </w:r>
      <w:r w:rsidR="00FD50AC">
        <w:t>vertex</w:t>
      </w:r>
      <w:r w:rsidR="004B0AD1">
        <w:t xml:space="preserve"> type</w:t>
      </w:r>
      <w:r w:rsidR="00FD50AC">
        <w:t xml:space="preserve"> (a Town)</w:t>
      </w:r>
      <w:r w:rsidR="004B0AD1">
        <w:t>, E is the edge type</w:t>
      </w:r>
      <w:r w:rsidR="00FD50AC">
        <w:t xml:space="preserve"> (a Road)</w:t>
      </w:r>
      <w:r w:rsidR="004B0AD1">
        <w:t xml:space="preserve">.  </w:t>
      </w:r>
      <w:r w:rsidR="0034690C">
        <w:t>You will need to decide how to store th</w:t>
      </w:r>
      <w:r w:rsidR="00670353">
        <w:t>e graph, use an adjacent matrix</w:t>
      </w:r>
      <w:r w:rsidR="00AB26E7">
        <w:t xml:space="preserve"> or </w:t>
      </w:r>
      <w:r w:rsidR="00670353">
        <w:t xml:space="preserve">an </w:t>
      </w:r>
      <w:r w:rsidR="0034690C">
        <w:t>adjacency list.  This is the class header:</w:t>
      </w:r>
    </w:p>
    <w:p w14:paraId="0B5F6987" w14:textId="3A1FDA87" w:rsidR="0034690C" w:rsidRDefault="0034690C" w:rsidP="0034690C">
      <w:pPr>
        <w:pStyle w:val="Bulleted"/>
        <w:numPr>
          <w:ilvl w:val="0"/>
          <w:numId w:val="0"/>
        </w:numPr>
        <w:spacing w:after="0"/>
        <w:ind w:left="360"/>
      </w:pPr>
      <w:r>
        <w:tab/>
      </w:r>
      <w:proofErr w:type="gramStart"/>
      <w:r w:rsidR="00FD50AC" w:rsidRPr="00FD50AC">
        <w:t>public</w:t>
      </w:r>
      <w:proofErr w:type="gramEnd"/>
      <w:r w:rsidR="00FD50AC" w:rsidRPr="00FD50AC">
        <w:t xml:space="preserve"> class </w:t>
      </w:r>
      <w:r w:rsidR="009E48E8">
        <w:t>Graph</w:t>
      </w:r>
      <w:r w:rsidR="00FD50AC" w:rsidRPr="00FD50AC">
        <w:t xml:space="preserve"> implements </w:t>
      </w:r>
      <w:proofErr w:type="spellStart"/>
      <w:r w:rsidR="00FD50AC" w:rsidRPr="00FD50AC">
        <w:t>GraphInterface</w:t>
      </w:r>
      <w:proofErr w:type="spellEnd"/>
      <w:r w:rsidR="00FD50AC" w:rsidRPr="00FD50AC">
        <w:t>&lt;Town, Road&gt;</w:t>
      </w:r>
    </w:p>
    <w:p w14:paraId="666015C4" w14:textId="25FA62D9" w:rsidR="00871A15" w:rsidRPr="00926387" w:rsidRDefault="00670353" w:rsidP="00E476D6">
      <w:pPr>
        <w:spacing w:before="100" w:beforeAutospacing="1" w:after="100" w:afterAutospacing="1"/>
        <w:ind w:left="360"/>
      </w:pPr>
      <w:r>
        <w:t xml:space="preserve">Within the Graph interface is a </w:t>
      </w:r>
      <w:r w:rsidRPr="00670353">
        <w:rPr>
          <w:sz w:val="22"/>
          <w:szCs w:val="22"/>
        </w:rPr>
        <w:t xml:space="preserve">method </w:t>
      </w:r>
      <w:proofErr w:type="spellStart"/>
      <w:r w:rsidRPr="00670353">
        <w:rPr>
          <w:sz w:val="22"/>
          <w:szCs w:val="22"/>
        </w:rPr>
        <w:t>shortestPath</w:t>
      </w:r>
      <w:proofErr w:type="spellEnd"/>
      <w:r w:rsidRPr="00670353">
        <w:rPr>
          <w:sz w:val="22"/>
          <w:szCs w:val="22"/>
        </w:rPr>
        <w:t>, which</w:t>
      </w:r>
      <w:r>
        <w:rPr>
          <w:sz w:val="22"/>
          <w:szCs w:val="22"/>
        </w:rPr>
        <w:t xml:space="preserve"> finds the shortest path from a given </w:t>
      </w:r>
      <w:r w:rsidR="00AB26E7">
        <w:rPr>
          <w:sz w:val="22"/>
          <w:szCs w:val="22"/>
        </w:rPr>
        <w:t xml:space="preserve">source </w:t>
      </w:r>
      <w:r>
        <w:rPr>
          <w:sz w:val="22"/>
          <w:szCs w:val="22"/>
        </w:rPr>
        <w:t xml:space="preserve">Town to </w:t>
      </w:r>
      <w:r w:rsidR="00C13CBF">
        <w:rPr>
          <w:sz w:val="22"/>
          <w:szCs w:val="22"/>
        </w:rPr>
        <w:t>a destination Town</w:t>
      </w:r>
      <w:r>
        <w:rPr>
          <w:sz w:val="22"/>
          <w:szCs w:val="22"/>
        </w:rPr>
        <w:t xml:space="preserve">. </w:t>
      </w:r>
      <w:r w:rsidR="00871A15">
        <w:rPr>
          <w:sz w:val="22"/>
          <w:szCs w:val="22"/>
        </w:rPr>
        <w:t xml:space="preserve">Since there is a unique shortest path from every vertex to the source, there is a back-pointer to the previous vertex.  The method </w:t>
      </w:r>
      <w:proofErr w:type="spellStart"/>
      <w:r w:rsidR="00871A15">
        <w:rPr>
          <w:sz w:val="22"/>
          <w:szCs w:val="22"/>
        </w:rPr>
        <w:t>shortestPath</w:t>
      </w:r>
      <w:proofErr w:type="spellEnd"/>
      <w:r>
        <w:rPr>
          <w:sz w:val="22"/>
          <w:szCs w:val="22"/>
        </w:rPr>
        <w:t xml:space="preserve"> </w:t>
      </w:r>
      <w:r w:rsidRPr="00670353">
        <w:rPr>
          <w:sz w:val="22"/>
          <w:szCs w:val="22"/>
        </w:rPr>
        <w:t xml:space="preserve">calls </w:t>
      </w:r>
      <w:proofErr w:type="spellStart"/>
      <w:r w:rsidRPr="00670353">
        <w:rPr>
          <w:sz w:val="22"/>
          <w:szCs w:val="22"/>
        </w:rPr>
        <w:t>dijkstraShortestPath</w:t>
      </w:r>
      <w:proofErr w:type="spellEnd"/>
      <w:r>
        <w:rPr>
          <w:sz w:val="22"/>
          <w:szCs w:val="22"/>
        </w:rPr>
        <w:t xml:space="preserve"> which finds the shortest path from the source to </w:t>
      </w:r>
      <w:r w:rsidR="00C13CBF">
        <w:rPr>
          <w:sz w:val="22"/>
          <w:szCs w:val="22"/>
        </w:rPr>
        <w:t>every other vertex in the graph</w:t>
      </w:r>
      <w:r w:rsidRPr="00670353">
        <w:rPr>
          <w:sz w:val="22"/>
          <w:szCs w:val="22"/>
        </w:rPr>
        <w:t>.  You will be</w:t>
      </w:r>
      <w:r>
        <w:t xml:space="preserve"> coding the </w:t>
      </w:r>
      <w:proofErr w:type="spellStart"/>
      <w:r>
        <w:t>Dijkstra’s</w:t>
      </w:r>
      <w:proofErr w:type="spellEnd"/>
      <w:r>
        <w:t xml:space="preserve"> Shortest Path algorithm.  </w:t>
      </w:r>
      <w:r w:rsidR="00871A15">
        <w:t>You will then be able to find the connections between two towns through the roads that connect them.</w:t>
      </w:r>
    </w:p>
    <w:p w14:paraId="0F2FE31D" w14:textId="77777777" w:rsidR="003A58C6" w:rsidRPr="00871A15" w:rsidRDefault="00871A15" w:rsidP="00E476D6">
      <w:pPr>
        <w:spacing w:before="100" w:beforeAutospacing="1" w:after="100" w:afterAutospacing="1"/>
        <w:ind w:left="360"/>
      </w:pPr>
      <w:r>
        <w:t xml:space="preserve">You may use the adjacency matrix approach found in the text book, or you may use a set of Towns and a set of Roads. </w:t>
      </w:r>
      <w:r w:rsidR="00670353">
        <w:t xml:space="preserve">The </w:t>
      </w:r>
      <w:proofErr w:type="spellStart"/>
      <w:r w:rsidR="00670353">
        <w:t>ShortestPath</w:t>
      </w:r>
      <w:proofErr w:type="spellEnd"/>
      <w:r w:rsidR="00670353">
        <w:t xml:space="preserve"> algorithm typically uses a weighted graph which means that the edges have a weight, and this is used to determine the shortest path.  For this implementation, each weight will be the distance of the road in miles.</w:t>
      </w:r>
    </w:p>
    <w:p w14:paraId="3B287A05" w14:textId="7F2BA421" w:rsidR="003A58C6" w:rsidRPr="003D7D48" w:rsidRDefault="003A58C6" w:rsidP="003A58C6">
      <w:pPr>
        <w:pStyle w:val="Bulleted"/>
        <w:numPr>
          <w:ilvl w:val="0"/>
          <w:numId w:val="0"/>
        </w:numPr>
        <w:ind w:left="360" w:hanging="360"/>
        <w:rPr>
          <w:b/>
          <w:sz w:val="24"/>
        </w:rPr>
      </w:pPr>
      <w:r w:rsidRPr="006014BF">
        <w:rPr>
          <w:b/>
          <w:color w:val="1F497D" w:themeColor="text2"/>
          <w:sz w:val="28"/>
        </w:rPr>
        <w:t xml:space="preserve">Data Manager </w:t>
      </w:r>
      <w:r>
        <w:rPr>
          <w:b/>
          <w:sz w:val="24"/>
        </w:rPr>
        <w:t xml:space="preserve">– implements </w:t>
      </w:r>
      <w:proofErr w:type="spellStart"/>
      <w:r w:rsidR="002D1B83">
        <w:rPr>
          <w:b/>
          <w:sz w:val="24"/>
        </w:rPr>
        <w:t>TownGraph</w:t>
      </w:r>
      <w:r>
        <w:rPr>
          <w:b/>
          <w:sz w:val="24"/>
        </w:rPr>
        <w:t>ManagerInterface</w:t>
      </w:r>
      <w:proofErr w:type="spellEnd"/>
    </w:p>
    <w:p w14:paraId="1ADDEB49" w14:textId="77777777" w:rsidR="00C13CBF" w:rsidRDefault="003A58C6" w:rsidP="003A58C6">
      <w:pPr>
        <w:pStyle w:val="Bulleted"/>
        <w:numPr>
          <w:ilvl w:val="0"/>
          <w:numId w:val="0"/>
        </w:numPr>
        <w:ind w:left="360"/>
      </w:pPr>
      <w:r>
        <w:t xml:space="preserve">Your </w:t>
      </w:r>
      <w:proofErr w:type="spellStart"/>
      <w:r w:rsidR="00871A15">
        <w:t>TownGraphManager</w:t>
      </w:r>
      <w:proofErr w:type="spellEnd"/>
      <w:r>
        <w:t xml:space="preserve"> wi</w:t>
      </w:r>
      <w:r w:rsidR="00670353">
        <w:t xml:space="preserve">ll hold an object of your </w:t>
      </w:r>
      <w:r>
        <w:t xml:space="preserve">Graph. Implement the </w:t>
      </w:r>
      <w:proofErr w:type="spellStart"/>
      <w:r w:rsidR="00871A15">
        <w:t>TownGraph</w:t>
      </w:r>
      <w:r>
        <w:t>ManagerInterface</w:t>
      </w:r>
      <w:proofErr w:type="spellEnd"/>
      <w:r>
        <w:t>. There are methods to populate the graph (read</w:t>
      </w:r>
      <w:r w:rsidR="00871A15">
        <w:t>ing from a text file</w:t>
      </w:r>
      <w:r>
        <w:t xml:space="preserve">), add a </w:t>
      </w:r>
      <w:r w:rsidR="00670353">
        <w:t>town</w:t>
      </w:r>
      <w:r>
        <w:t xml:space="preserve"> (vertices), add a </w:t>
      </w:r>
      <w:r w:rsidR="00670353">
        <w:t>road</w:t>
      </w:r>
      <w:r>
        <w:t xml:space="preserve"> (edge), list </w:t>
      </w:r>
      <w:r w:rsidR="00670353">
        <w:t>all towns and all roads, and list towns adjacent to a given town</w:t>
      </w:r>
      <w:r>
        <w:t xml:space="preserve">.   </w:t>
      </w:r>
    </w:p>
    <w:p w14:paraId="4E97FE59" w14:textId="77777777" w:rsidR="00C13CBF" w:rsidRDefault="00C13CBF" w:rsidP="003A58C6">
      <w:pPr>
        <w:pStyle w:val="Bulleted"/>
        <w:numPr>
          <w:ilvl w:val="0"/>
          <w:numId w:val="0"/>
        </w:numPr>
        <w:ind w:left="360"/>
      </w:pPr>
      <w:r>
        <w:t>Your solution will find the shortest path from a start town to a destination town.  It will account for the possibility of a disjoint graph (i.e., not all vertices can be reached from all other vertices.)</w:t>
      </w:r>
    </w:p>
    <w:p w14:paraId="38058A54" w14:textId="77777777" w:rsidR="003A58C6" w:rsidRDefault="003A58C6" w:rsidP="003A58C6">
      <w:pPr>
        <w:pStyle w:val="Bulleted"/>
        <w:numPr>
          <w:ilvl w:val="0"/>
          <w:numId w:val="0"/>
        </w:numPr>
        <w:ind w:left="360"/>
      </w:pPr>
      <w:r>
        <w:t>You may add any methods as needed for your design.</w:t>
      </w:r>
    </w:p>
    <w:p w14:paraId="62F36456" w14:textId="77777777" w:rsidR="00BF301B" w:rsidRDefault="00BF301B" w:rsidP="006014BF">
      <w:pPr>
        <w:pStyle w:val="Bulleted"/>
        <w:numPr>
          <w:ilvl w:val="0"/>
          <w:numId w:val="0"/>
        </w:numPr>
        <w:rPr>
          <w:b/>
          <w:sz w:val="24"/>
        </w:rPr>
      </w:pPr>
    </w:p>
    <w:p w14:paraId="2368F28F" w14:textId="77777777" w:rsidR="006014BF" w:rsidRDefault="006014BF" w:rsidP="006014BF">
      <w:pPr>
        <w:pStyle w:val="Bulleted"/>
        <w:numPr>
          <w:ilvl w:val="0"/>
          <w:numId w:val="0"/>
        </w:numPr>
        <w:rPr>
          <w:b/>
          <w:color w:val="17365D" w:themeColor="text2" w:themeShade="BF"/>
          <w:sz w:val="28"/>
          <w:szCs w:val="24"/>
        </w:rPr>
      </w:pPr>
      <w:r w:rsidRPr="00530942">
        <w:rPr>
          <w:b/>
          <w:color w:val="17365D" w:themeColor="text2" w:themeShade="BF"/>
          <w:sz w:val="28"/>
          <w:szCs w:val="24"/>
        </w:rPr>
        <w:t>Exception Classes</w:t>
      </w:r>
    </w:p>
    <w:p w14:paraId="10050AB2" w14:textId="113C66A9" w:rsidR="005249CF" w:rsidRDefault="005249CF" w:rsidP="006014BF">
      <w:pPr>
        <w:pStyle w:val="Bulleted"/>
        <w:numPr>
          <w:ilvl w:val="0"/>
          <w:numId w:val="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FileNotFoundException</w:t>
      </w:r>
      <w:proofErr w:type="spellEnd"/>
      <w:r>
        <w:rPr>
          <w:sz w:val="24"/>
          <w:szCs w:val="24"/>
        </w:rPr>
        <w:t xml:space="preserve"> – created and thrown when the selected input file is not found.</w:t>
      </w:r>
    </w:p>
    <w:p w14:paraId="0C2E0CED" w14:textId="5DC60044" w:rsidR="006014BF" w:rsidRDefault="006014BF" w:rsidP="006014BF">
      <w:pPr>
        <w:pStyle w:val="Bulleted"/>
        <w:numPr>
          <w:ilvl w:val="0"/>
          <w:numId w:val="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IOException</w:t>
      </w:r>
      <w:proofErr w:type="spellEnd"/>
      <w:r>
        <w:rPr>
          <w:sz w:val="24"/>
          <w:szCs w:val="24"/>
        </w:rPr>
        <w:t xml:space="preserve"> – created and thrown when user selects an input file that cannot be read (check out the methods of File).</w:t>
      </w:r>
    </w:p>
    <w:p w14:paraId="44F9B54B" w14:textId="35BB85FD" w:rsidR="00D26D7F" w:rsidRDefault="0031621E" w:rsidP="006014BF">
      <w:pPr>
        <w:pStyle w:val="Bulleted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5249CF">
        <w:rPr>
          <w:sz w:val="24"/>
          <w:szCs w:val="24"/>
        </w:rPr>
        <w:t>hese exceptions exist in the Java API.</w:t>
      </w:r>
    </w:p>
    <w:p w14:paraId="5EA8E192" w14:textId="77777777" w:rsidR="0031621E" w:rsidRDefault="0031621E">
      <w:pPr>
        <w:rPr>
          <w:b/>
          <w:color w:val="17365D" w:themeColor="text2" w:themeShade="BF"/>
          <w:sz w:val="28"/>
        </w:rPr>
      </w:pPr>
      <w:r>
        <w:rPr>
          <w:b/>
          <w:color w:val="17365D" w:themeColor="text2" w:themeShade="BF"/>
          <w:sz w:val="28"/>
        </w:rPr>
        <w:br w:type="page"/>
      </w:r>
    </w:p>
    <w:p w14:paraId="65E5EF78" w14:textId="760FFEA4" w:rsidR="00D26D7F" w:rsidRDefault="00D26D7F" w:rsidP="00D26D7F">
      <w:pPr>
        <w:pStyle w:val="Bulleted"/>
        <w:numPr>
          <w:ilvl w:val="0"/>
          <w:numId w:val="0"/>
        </w:numPr>
        <w:rPr>
          <w:b/>
          <w:color w:val="17365D" w:themeColor="text2" w:themeShade="BF"/>
          <w:sz w:val="28"/>
          <w:szCs w:val="24"/>
        </w:rPr>
      </w:pPr>
      <w:r>
        <w:rPr>
          <w:b/>
          <w:color w:val="17365D" w:themeColor="text2" w:themeShade="BF"/>
          <w:sz w:val="28"/>
          <w:szCs w:val="24"/>
        </w:rPr>
        <w:lastRenderedPageBreak/>
        <w:t xml:space="preserve">GUI Driver </w:t>
      </w:r>
      <w:r w:rsidRPr="00C828C1">
        <w:rPr>
          <w:b/>
          <w:sz w:val="24"/>
          <w:szCs w:val="24"/>
        </w:rPr>
        <w:t>(provided for you)</w:t>
      </w:r>
    </w:p>
    <w:p w14:paraId="445AAE85" w14:textId="1B99102F" w:rsidR="00D26D7F" w:rsidRDefault="00C828C1" w:rsidP="006014BF">
      <w:pPr>
        <w:pStyle w:val="Bulleted"/>
        <w:numPr>
          <w:ilvl w:val="0"/>
          <w:numId w:val="0"/>
        </w:numPr>
        <w:rPr>
          <w:sz w:val="24"/>
          <w:szCs w:val="24"/>
        </w:rPr>
      </w:pPr>
      <w:r>
        <w:t xml:space="preserve">The GUI </w:t>
      </w:r>
      <w:r w:rsidR="005249CF">
        <w:t>has</w:t>
      </w:r>
      <w:r>
        <w:t xml:space="preserve"> </w:t>
      </w:r>
      <w:r w:rsidR="005249CF">
        <w:t>four</w:t>
      </w:r>
      <w:r>
        <w:t xml:space="preserve"> sections: a</w:t>
      </w:r>
      <w:r w:rsidR="00242F15">
        <w:t xml:space="preserve"> </w:t>
      </w:r>
      <w:r>
        <w:t>Town section</w:t>
      </w:r>
      <w:r w:rsidR="005249CF">
        <w:t xml:space="preserve"> where you can add towns</w:t>
      </w:r>
      <w:r>
        <w:t>, a Road section</w:t>
      </w:r>
      <w:r w:rsidR="005249CF">
        <w:t xml:space="preserve"> where you add roads</w:t>
      </w:r>
      <w:r>
        <w:t xml:space="preserve">, </w:t>
      </w:r>
      <w:r w:rsidR="00A36620">
        <w:t>a</w:t>
      </w:r>
      <w:r>
        <w:t xml:space="preserve"> Find Connection section</w:t>
      </w:r>
      <w:r w:rsidR="005249CF">
        <w:t>, and an administration section</w:t>
      </w:r>
      <w:r>
        <w:t>.</w:t>
      </w:r>
      <w:r w:rsidR="005249CF">
        <w:t xml:space="preserve">  It has a Read File button, which allows the text files provided to be read and populate the graph.</w:t>
      </w:r>
    </w:p>
    <w:p w14:paraId="47730A8F" w14:textId="77777777" w:rsidR="006014BF" w:rsidRDefault="006014BF" w:rsidP="00AB26E7">
      <w:pPr>
        <w:pStyle w:val="Bulleted"/>
        <w:numPr>
          <w:ilvl w:val="0"/>
          <w:numId w:val="0"/>
        </w:numPr>
        <w:spacing w:after="0"/>
        <w:rPr>
          <w:b/>
          <w:color w:val="17365D" w:themeColor="text2" w:themeShade="BF"/>
          <w:sz w:val="28"/>
          <w:szCs w:val="24"/>
        </w:rPr>
      </w:pPr>
    </w:p>
    <w:p w14:paraId="03B9BCE2" w14:textId="3A9A2B11" w:rsidR="00AB26E7" w:rsidRPr="003264C7" w:rsidRDefault="00AB26E7" w:rsidP="00AB26E7">
      <w:pPr>
        <w:pStyle w:val="Bulleted"/>
        <w:numPr>
          <w:ilvl w:val="0"/>
          <w:numId w:val="0"/>
        </w:numPr>
        <w:spacing w:after="0"/>
        <w:rPr>
          <w:b/>
          <w:color w:val="17365D" w:themeColor="text2" w:themeShade="BF"/>
          <w:sz w:val="28"/>
          <w:szCs w:val="24"/>
        </w:rPr>
      </w:pPr>
      <w:r>
        <w:rPr>
          <w:b/>
          <w:color w:val="17365D" w:themeColor="text2" w:themeShade="BF"/>
          <w:sz w:val="28"/>
          <w:szCs w:val="24"/>
        </w:rPr>
        <w:t>Testing</w:t>
      </w:r>
    </w:p>
    <w:p w14:paraId="6DF1C7C9" w14:textId="374BB223" w:rsidR="005249CF" w:rsidRDefault="005249CF" w:rsidP="00AB26E7">
      <w:pPr>
        <w:pStyle w:val="Bulleted"/>
        <w:numPr>
          <w:ilvl w:val="0"/>
          <w:numId w:val="15"/>
        </w:numPr>
        <w:spacing w:after="0"/>
      </w:pPr>
      <w:r>
        <w:t>Your completed implementation must pass the TownGraphManagerTest.java and the GraphTest.java.</w:t>
      </w:r>
    </w:p>
    <w:p w14:paraId="6DFDC5C6" w14:textId="33D4F043" w:rsidR="005249CF" w:rsidRDefault="005249CF" w:rsidP="00AB26E7">
      <w:pPr>
        <w:pStyle w:val="Bulleted"/>
        <w:numPr>
          <w:ilvl w:val="0"/>
          <w:numId w:val="15"/>
        </w:numPr>
        <w:spacing w:after="0"/>
      </w:pPr>
      <w:r>
        <w:t>The tests marked GFA (“Good Faith Attempt”) are the minimal testing that must pass in order for your implementation to meet the good faith attempt.</w:t>
      </w:r>
    </w:p>
    <w:p w14:paraId="078FD185" w14:textId="053F717F" w:rsidR="00AB26E7" w:rsidRDefault="00AB26E7" w:rsidP="00AB26E7">
      <w:pPr>
        <w:pStyle w:val="Bulleted"/>
        <w:numPr>
          <w:ilvl w:val="0"/>
          <w:numId w:val="15"/>
        </w:numPr>
        <w:spacing w:after="0"/>
      </w:pPr>
      <w:r>
        <w:t xml:space="preserve">Create a JUnit Test - </w:t>
      </w:r>
      <w:proofErr w:type="spellStart"/>
      <w:r w:rsidR="00BE2741">
        <w:t>TownGraph</w:t>
      </w:r>
      <w:r>
        <w:t>Manager</w:t>
      </w:r>
      <w:r w:rsidR="005249CF">
        <w:t>_STUDENT_</w:t>
      </w:r>
      <w:r>
        <w:t>Test</w:t>
      </w:r>
      <w:proofErr w:type="spellEnd"/>
      <w:r>
        <w:t xml:space="preserve">. Test all the methods of the </w:t>
      </w:r>
      <w:proofErr w:type="spellStart"/>
      <w:r w:rsidR="00BE2741">
        <w:t>TownGraph</w:t>
      </w:r>
      <w:r>
        <w:t>Manager</w:t>
      </w:r>
      <w:proofErr w:type="spellEnd"/>
      <w:r>
        <w:t xml:space="preserve"> with a different set of data than the </w:t>
      </w:r>
      <w:proofErr w:type="spellStart"/>
      <w:r w:rsidR="00BE2741">
        <w:t>TownGraph</w:t>
      </w:r>
      <w:r>
        <w:t>ManagerTest</w:t>
      </w:r>
      <w:proofErr w:type="spellEnd"/>
      <w:r>
        <w:t xml:space="preserve"> provided for you.</w:t>
      </w:r>
    </w:p>
    <w:p w14:paraId="33657D43" w14:textId="12260C9E" w:rsidR="00AB26E7" w:rsidRDefault="00AB26E7" w:rsidP="00AB26E7">
      <w:pPr>
        <w:pStyle w:val="Bulleted"/>
        <w:numPr>
          <w:ilvl w:val="0"/>
          <w:numId w:val="15"/>
        </w:numPr>
        <w:spacing w:after="0"/>
      </w:pPr>
      <w:r>
        <w:t xml:space="preserve">Create a JUnit Test – </w:t>
      </w:r>
      <w:proofErr w:type="spellStart"/>
      <w:r w:rsidR="009E48E8">
        <w:t>Graph</w:t>
      </w:r>
      <w:r w:rsidR="005249CF">
        <w:t>_STUDENT_</w:t>
      </w:r>
      <w:r>
        <w:t>Test</w:t>
      </w:r>
      <w:proofErr w:type="spellEnd"/>
      <w:r>
        <w:t xml:space="preserve">. Test all the methods of the </w:t>
      </w:r>
      <w:r w:rsidR="009E48E8">
        <w:t>Graph</w:t>
      </w:r>
      <w:r>
        <w:t xml:space="preserve"> with a different set of data than the </w:t>
      </w:r>
      <w:proofErr w:type="spellStart"/>
      <w:r w:rsidR="009E48E8">
        <w:t>Graph</w:t>
      </w:r>
      <w:r>
        <w:t>Test</w:t>
      </w:r>
      <w:proofErr w:type="spellEnd"/>
      <w:r>
        <w:t xml:space="preserve"> provided for you.</w:t>
      </w:r>
    </w:p>
    <w:p w14:paraId="25032CCF" w14:textId="2290009C" w:rsidR="006014BF" w:rsidRDefault="006014BF" w:rsidP="00AB26E7">
      <w:pPr>
        <w:pStyle w:val="Bulleted"/>
        <w:numPr>
          <w:ilvl w:val="0"/>
          <w:numId w:val="15"/>
        </w:numPr>
        <w:spacing w:after="0"/>
      </w:pPr>
      <w:r>
        <w:t xml:space="preserve">Create a Junit Test – </w:t>
      </w:r>
      <w:proofErr w:type="spellStart"/>
      <w:r>
        <w:t>Road</w:t>
      </w:r>
      <w:r w:rsidR="005249CF">
        <w:t>_STUDENT_</w:t>
      </w:r>
      <w:r>
        <w:t>Test</w:t>
      </w:r>
      <w:proofErr w:type="spellEnd"/>
      <w:r>
        <w:t>. Test all the methods of your Road class.</w:t>
      </w:r>
    </w:p>
    <w:p w14:paraId="4C171A70" w14:textId="342B894F" w:rsidR="006014BF" w:rsidRDefault="006014BF" w:rsidP="00AB26E7">
      <w:pPr>
        <w:pStyle w:val="Bulleted"/>
        <w:numPr>
          <w:ilvl w:val="0"/>
          <w:numId w:val="15"/>
        </w:numPr>
        <w:spacing w:after="0"/>
      </w:pPr>
      <w:r>
        <w:t xml:space="preserve">Create a Junit test – </w:t>
      </w:r>
      <w:proofErr w:type="spellStart"/>
      <w:r>
        <w:t>Town</w:t>
      </w:r>
      <w:r w:rsidR="005249CF">
        <w:t>_STUDENT_</w:t>
      </w:r>
      <w:r>
        <w:t>Test</w:t>
      </w:r>
      <w:proofErr w:type="spellEnd"/>
      <w:r w:rsidR="005249CF">
        <w:t>.</w:t>
      </w:r>
      <w:r>
        <w:t xml:space="preserve"> Test all the methods of your Town class.</w:t>
      </w:r>
    </w:p>
    <w:p w14:paraId="7E2AA142" w14:textId="77777777" w:rsidR="006014BF" w:rsidRDefault="006014BF">
      <w:pPr>
        <w:rPr>
          <w:b/>
        </w:rPr>
      </w:pPr>
    </w:p>
    <w:p w14:paraId="0135A095" w14:textId="5CC7B911" w:rsidR="006014BF" w:rsidRDefault="006014BF">
      <w:pPr>
        <w:rPr>
          <w:b/>
        </w:rPr>
      </w:pPr>
      <w:r w:rsidRPr="006014BF">
        <w:rPr>
          <w:b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308D971" wp14:editId="26C297E2">
                <wp:simplePos x="0" y="0"/>
                <wp:positionH relativeFrom="column">
                  <wp:posOffset>-1143000</wp:posOffset>
                </wp:positionH>
                <wp:positionV relativeFrom="paragraph">
                  <wp:posOffset>213360</wp:posOffset>
                </wp:positionV>
                <wp:extent cx="7800975" cy="3619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3B4CC20" id="Rectangle 18" o:spid="_x0000_s1026" style="position:absolute;margin-left:-90pt;margin-top:16.8pt;width:614.25pt;height:28.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76W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" fillcolor="#4f81bd [3204]" strokecolor="#243f60 [1604]" strokeweight="2pt"/>
            </w:pict>
          </mc:Fallback>
        </mc:AlternateContent>
      </w:r>
      <w:r w:rsidRPr="006014BF">
        <w:rPr>
          <w:b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7B8D1E9" wp14:editId="126423EB">
                <wp:simplePos x="0" y="0"/>
                <wp:positionH relativeFrom="column">
                  <wp:posOffset>-406400</wp:posOffset>
                </wp:positionH>
                <wp:positionV relativeFrom="paragraph">
                  <wp:posOffset>161290</wp:posOffset>
                </wp:positionV>
                <wp:extent cx="7091680" cy="409575"/>
                <wp:effectExtent l="0" t="0" r="0" b="25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E13E7" w14:textId="77777777" w:rsidR="006014BF" w:rsidRPr="006014BF" w:rsidRDefault="006014BF" w:rsidP="006014BF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14BF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B8D1E9" id="Text Box 19" o:spid="_x0000_s1030" type="#_x0000_t202" style="position:absolute;margin-left:-32pt;margin-top:12.7pt;width:558.4pt;height:32.25pt;z-index:25167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" filled="f" stroked="f">
                <v:textbox style="mso-fit-shape-to-text:t">
                  <w:txbxContent>
                    <w:p w14:paraId="015E13E7" w14:textId="77777777" w:rsidR="006014BF" w:rsidRPr="006014BF" w:rsidRDefault="006014BF" w:rsidP="006014BF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014BF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3735D994" w14:textId="3F8D34E3" w:rsidR="006014BF" w:rsidRDefault="006014BF">
      <w:pPr>
        <w:rPr>
          <w:b/>
        </w:rPr>
      </w:pPr>
    </w:p>
    <w:p w14:paraId="2A3345B1" w14:textId="1A57E196" w:rsidR="006014BF" w:rsidRDefault="006014BF">
      <w:pPr>
        <w:rPr>
          <w:b/>
        </w:rPr>
      </w:pPr>
    </w:p>
    <w:p w14:paraId="3758FB87" w14:textId="5304A2D4" w:rsidR="006014BF" w:rsidRDefault="006014BF">
      <w:pPr>
        <w:rPr>
          <w:b/>
        </w:rPr>
      </w:pPr>
    </w:p>
    <w:p w14:paraId="124984B5" w14:textId="77777777" w:rsidR="006014BF" w:rsidRPr="00670353" w:rsidRDefault="006014BF" w:rsidP="006014BF">
      <w:pPr>
        <w:pStyle w:val="Bulleted"/>
        <w:numPr>
          <w:ilvl w:val="0"/>
          <w:numId w:val="0"/>
        </w:numPr>
        <w:ind w:left="360" w:hanging="360"/>
        <w:rPr>
          <w:b/>
          <w:sz w:val="24"/>
          <w:szCs w:val="24"/>
        </w:rPr>
      </w:pPr>
      <w:r w:rsidRPr="00670353">
        <w:rPr>
          <w:b/>
          <w:sz w:val="24"/>
          <w:szCs w:val="24"/>
        </w:rPr>
        <w:t>Populating the Data Structure</w:t>
      </w:r>
    </w:p>
    <w:p w14:paraId="2974D1CC" w14:textId="77777777" w:rsidR="006014BF" w:rsidRDefault="006014BF" w:rsidP="006014BF">
      <w:pPr>
        <w:pStyle w:val="Bulleted"/>
        <w:numPr>
          <w:ilvl w:val="0"/>
          <w:numId w:val="0"/>
        </w:numPr>
        <w:spacing w:after="0"/>
        <w:ind w:left="360"/>
      </w:pPr>
      <w:r>
        <w:t>You will be reading from a data file.  You are provided with two sample files: MD Towns.txt and US Towns.txt along with two PowerPoint slides showing these graphs.</w:t>
      </w:r>
    </w:p>
    <w:p w14:paraId="5EA83ECF" w14:textId="77777777" w:rsidR="000D3186" w:rsidRDefault="000D3186" w:rsidP="006014BF">
      <w:pPr>
        <w:pStyle w:val="Bulleted"/>
        <w:numPr>
          <w:ilvl w:val="0"/>
          <w:numId w:val="0"/>
        </w:numPr>
        <w:spacing w:after="0"/>
        <w:ind w:left="360"/>
      </w:pPr>
    </w:p>
    <w:p w14:paraId="01A141E0" w14:textId="2E0A5D40" w:rsidR="006014BF" w:rsidRDefault="006014BF" w:rsidP="006014BF">
      <w:pPr>
        <w:pStyle w:val="Bulleted"/>
        <w:numPr>
          <w:ilvl w:val="0"/>
          <w:numId w:val="0"/>
        </w:numPr>
        <w:spacing w:after="0"/>
        <w:ind w:left="360"/>
      </w:pPr>
      <w:r>
        <w:t>The Towns.txt files hold the information for the individual Towns and Roads, and is in the following format:</w:t>
      </w:r>
    </w:p>
    <w:p w14:paraId="2268DBC9" w14:textId="77777777" w:rsidR="006014BF" w:rsidRDefault="006014BF" w:rsidP="006014BF">
      <w:pPr>
        <w:pStyle w:val="Bulleted"/>
        <w:numPr>
          <w:ilvl w:val="0"/>
          <w:numId w:val="0"/>
        </w:numPr>
        <w:spacing w:after="0"/>
        <w:ind w:left="360" w:firstLine="360"/>
      </w:pPr>
      <w:proofErr w:type="spellStart"/>
      <w:proofErr w:type="gramStart"/>
      <w:r>
        <w:t>road-name,</w:t>
      </w:r>
      <w:proofErr w:type="gramEnd"/>
      <w:r>
        <w:t>miles;town-name</w:t>
      </w:r>
      <w:proofErr w:type="spellEnd"/>
      <w:r>
        <w:t>; town-name</w:t>
      </w:r>
    </w:p>
    <w:p w14:paraId="2BC46458" w14:textId="77777777" w:rsidR="006014BF" w:rsidRDefault="006014BF" w:rsidP="006014BF">
      <w:pPr>
        <w:pStyle w:val="Bulleted"/>
        <w:numPr>
          <w:ilvl w:val="0"/>
          <w:numId w:val="0"/>
        </w:numPr>
        <w:spacing w:after="0"/>
        <w:ind w:left="360" w:hanging="360"/>
      </w:pPr>
      <w:r>
        <w:tab/>
        <w:t>For example:</w:t>
      </w:r>
    </w:p>
    <w:p w14:paraId="284A5D66" w14:textId="77777777" w:rsidR="006014BF" w:rsidRDefault="006014BF" w:rsidP="006014BF">
      <w:pPr>
        <w:pStyle w:val="Bulleted"/>
        <w:numPr>
          <w:ilvl w:val="0"/>
          <w:numId w:val="0"/>
        </w:numPr>
        <w:spacing w:after="0"/>
        <w:ind w:left="360" w:firstLine="360"/>
      </w:pPr>
      <w:r w:rsidRPr="008C1604">
        <w:t>I-94,282</w:t>
      </w:r>
      <w:proofErr w:type="gramStart"/>
      <w:r w:rsidRPr="008C1604">
        <w:t>;Chicago</w:t>
      </w:r>
      <w:proofErr w:type="gramEnd"/>
      <w:r w:rsidRPr="008C1604">
        <w:t>;Detroit</w:t>
      </w:r>
    </w:p>
    <w:p w14:paraId="47EDD095" w14:textId="77777777" w:rsidR="006014BF" w:rsidRDefault="006014BF" w:rsidP="006014BF">
      <w:pPr>
        <w:pStyle w:val="Bulleted"/>
        <w:numPr>
          <w:ilvl w:val="0"/>
          <w:numId w:val="0"/>
        </w:numPr>
        <w:spacing w:after="0"/>
        <w:ind w:left="360"/>
      </w:pPr>
      <w:r>
        <w:t xml:space="preserve"> Notice that the road-name and miles are separated by a comma, while the road information and the two towns are separated by semi-colons.  </w:t>
      </w:r>
    </w:p>
    <w:p w14:paraId="0967C102" w14:textId="77777777" w:rsidR="006014BF" w:rsidRDefault="006014BF" w:rsidP="006014BF">
      <w:pPr>
        <w:pStyle w:val="Bulleted"/>
        <w:numPr>
          <w:ilvl w:val="0"/>
          <w:numId w:val="0"/>
        </w:numPr>
        <w:spacing w:after="0"/>
        <w:ind w:left="360"/>
      </w:pPr>
    </w:p>
    <w:p w14:paraId="6C640F7D" w14:textId="77777777" w:rsidR="006014BF" w:rsidRDefault="006014BF" w:rsidP="006014BF">
      <w:pPr>
        <w:pStyle w:val="Bulleted"/>
        <w:numPr>
          <w:ilvl w:val="0"/>
          <w:numId w:val="0"/>
        </w:numPr>
        <w:ind w:left="360" w:right="-1080"/>
      </w:pPr>
      <w:r>
        <w:t>After reading these files, you will have an initial set of vertices and edges in your Graph.</w:t>
      </w:r>
    </w:p>
    <w:p w14:paraId="5082F009" w14:textId="77777777" w:rsidR="005249CF" w:rsidRDefault="005249CF">
      <w:pPr>
        <w:rPr>
          <w:b/>
        </w:rPr>
      </w:pPr>
      <w:r>
        <w:rPr>
          <w:b/>
        </w:rPr>
        <w:br w:type="page"/>
      </w:r>
    </w:p>
    <w:p w14:paraId="0BA53A0C" w14:textId="0B121A2D" w:rsidR="00D84377" w:rsidRDefault="00D84377">
      <w:pPr>
        <w:rPr>
          <w:b/>
        </w:rPr>
      </w:pPr>
      <w:r w:rsidRPr="006014BF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C10FB4C" wp14:editId="4A4A249C">
                <wp:simplePos x="0" y="0"/>
                <wp:positionH relativeFrom="column">
                  <wp:posOffset>-1200150</wp:posOffset>
                </wp:positionH>
                <wp:positionV relativeFrom="paragraph">
                  <wp:posOffset>151765</wp:posOffset>
                </wp:positionV>
                <wp:extent cx="7800975" cy="3619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99EDB91" id="Rectangle 20" o:spid="_x0000_s1026" style="position:absolute;margin-left:-94.5pt;margin-top:11.95pt;width:614.25pt;height:28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lKcdg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" fillcolor="#4f81bd [3204]" strokecolor="#243f60 [1604]" strokeweight="2pt"/>
            </w:pict>
          </mc:Fallback>
        </mc:AlternateContent>
      </w:r>
      <w:r w:rsidRPr="006014BF">
        <w:rPr>
          <w:b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22E5A00" wp14:editId="20FF1267">
                <wp:simplePos x="0" y="0"/>
                <wp:positionH relativeFrom="column">
                  <wp:posOffset>-463550</wp:posOffset>
                </wp:positionH>
                <wp:positionV relativeFrom="paragraph">
                  <wp:posOffset>99695</wp:posOffset>
                </wp:positionV>
                <wp:extent cx="7091680" cy="409575"/>
                <wp:effectExtent l="0" t="0" r="0" b="25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80EE63" w14:textId="77777777" w:rsidR="006014BF" w:rsidRPr="006014BF" w:rsidRDefault="006014BF" w:rsidP="006014BF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14BF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2E5A00" id="Text Box 21" o:spid="_x0000_s1031" type="#_x0000_t202" style="position:absolute;margin-left:-36.5pt;margin-top:7.85pt;width:558.4pt;height:32.25pt;z-index:25167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" filled="f" stroked="f">
                <v:textbox style="mso-fit-shape-to-text:t">
                  <w:txbxContent>
                    <w:p w14:paraId="7180EE63" w14:textId="77777777" w:rsidR="006014BF" w:rsidRPr="006014BF" w:rsidRDefault="006014BF" w:rsidP="006014BF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014BF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Examples</w:t>
                      </w:r>
                    </w:p>
                  </w:txbxContent>
                </v:textbox>
              </v:shape>
            </w:pict>
          </mc:Fallback>
        </mc:AlternateContent>
      </w:r>
    </w:p>
    <w:p w14:paraId="7F83B1A2" w14:textId="1156D85C" w:rsidR="00D84377" w:rsidRDefault="00D84377">
      <w:pPr>
        <w:rPr>
          <w:b/>
        </w:rPr>
      </w:pPr>
    </w:p>
    <w:p w14:paraId="63E3D51C" w14:textId="7687E8C4" w:rsidR="00D84377" w:rsidRDefault="00D84377">
      <w:pPr>
        <w:rPr>
          <w:b/>
        </w:rPr>
      </w:pPr>
    </w:p>
    <w:p w14:paraId="0ABB9D9F" w14:textId="34B079B3" w:rsidR="00D84377" w:rsidRDefault="00D84377">
      <w:pPr>
        <w:rPr>
          <w:b/>
        </w:rPr>
      </w:pPr>
    </w:p>
    <w:p w14:paraId="74ED193A" w14:textId="1BB03916" w:rsidR="00D84377" w:rsidRDefault="00D84377">
      <w:pPr>
        <w:rPr>
          <w:b/>
        </w:rPr>
      </w:pPr>
      <w:r w:rsidRPr="00D84377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3328" behindDoc="0" locked="0" layoutInCell="1" allowOverlap="1" wp14:anchorId="6CDC334D" wp14:editId="01B2383B">
                <wp:simplePos x="0" y="0"/>
                <wp:positionH relativeFrom="margin">
                  <wp:posOffset>2762250</wp:posOffset>
                </wp:positionH>
                <wp:positionV relativeFrom="paragraph">
                  <wp:posOffset>228600</wp:posOffset>
                </wp:positionV>
                <wp:extent cx="2714625" cy="29051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290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0B278" w14:textId="49FE1110" w:rsidR="00D84377" w:rsidRDefault="00D8437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2F46A2" wp14:editId="26C21D8A">
                                  <wp:extent cx="2571750" cy="2699890"/>
                                  <wp:effectExtent l="0" t="0" r="0" b="571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6710" cy="27050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C334D" id="_x0000_s1032" type="#_x0000_t202" style="position:absolute;margin-left:217.5pt;margin-top:18pt;width:213.75pt;height:228.75pt;z-index:251683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" stroked="f">
                <v:textbox>
                  <w:txbxContent>
                    <w:p w14:paraId="2F90B278" w14:textId="49FE1110" w:rsidR="00D84377" w:rsidRDefault="00D84377">
                      <w:r>
                        <w:rPr>
                          <w:noProof/>
                        </w:rPr>
                        <w:drawing>
                          <wp:inline distT="0" distB="0" distL="0" distR="0" wp14:anchorId="242F46A2" wp14:editId="26C21D8A">
                            <wp:extent cx="2571750" cy="2699890"/>
                            <wp:effectExtent l="0" t="0" r="0" b="571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6710" cy="27050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</w:rPr>
        <w:t>After reading in the MD Town file</w:t>
      </w:r>
      <w:r>
        <w:rPr>
          <w:b/>
        </w:rPr>
        <w:tab/>
        <w:t xml:space="preserve">                </w:t>
      </w:r>
      <w:proofErr w:type="gramStart"/>
      <w:r>
        <w:rPr>
          <w:b/>
        </w:rPr>
        <w:t>After</w:t>
      </w:r>
      <w:proofErr w:type="gramEnd"/>
      <w:r>
        <w:rPr>
          <w:b/>
        </w:rPr>
        <w:t xml:space="preserve"> reading in the US Town file            </w:t>
      </w:r>
    </w:p>
    <w:p w14:paraId="08208147" w14:textId="7F0EA0B7" w:rsidR="006014BF" w:rsidRPr="005249CF" w:rsidRDefault="00D84377">
      <w:pPr>
        <w:rPr>
          <w:b/>
        </w:rPr>
      </w:pPr>
      <w:r>
        <w:rPr>
          <w:noProof/>
        </w:rPr>
        <w:drawing>
          <wp:inline distT="0" distB="0" distL="0" distR="0" wp14:anchorId="593989EC" wp14:editId="22DF4664">
            <wp:extent cx="2590800" cy="2720040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3925" cy="273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542E" w14:textId="77777777" w:rsidR="005249CF" w:rsidRDefault="005249CF" w:rsidP="003A58C6">
      <w:pPr>
        <w:pStyle w:val="Bulleted"/>
        <w:numPr>
          <w:ilvl w:val="0"/>
          <w:numId w:val="0"/>
        </w:numPr>
        <w:ind w:left="360" w:hanging="360"/>
        <w:rPr>
          <w:b/>
          <w:sz w:val="24"/>
        </w:rPr>
      </w:pPr>
    </w:p>
    <w:p w14:paraId="4F048CBE" w14:textId="77777777" w:rsidR="005249CF" w:rsidRDefault="005249CF" w:rsidP="003A58C6">
      <w:pPr>
        <w:pStyle w:val="Bulleted"/>
        <w:numPr>
          <w:ilvl w:val="0"/>
          <w:numId w:val="0"/>
        </w:numPr>
        <w:ind w:left="360" w:hanging="360"/>
        <w:rPr>
          <w:b/>
          <w:sz w:val="24"/>
        </w:rPr>
      </w:pPr>
    </w:p>
    <w:p w14:paraId="44D513BF" w14:textId="4A08CF46" w:rsidR="00E57B58" w:rsidRPr="003A58C6" w:rsidRDefault="00E57B58" w:rsidP="003A58C6">
      <w:pPr>
        <w:pStyle w:val="Bulleted"/>
        <w:numPr>
          <w:ilvl w:val="0"/>
          <w:numId w:val="0"/>
        </w:numPr>
        <w:ind w:left="360" w:hanging="360"/>
        <w:rPr>
          <w:b/>
          <w:sz w:val="24"/>
        </w:rPr>
      </w:pPr>
      <w:r w:rsidRPr="000D4979">
        <w:rPr>
          <w:b/>
          <w:sz w:val="24"/>
        </w:rPr>
        <w:t>The GUI</w:t>
      </w:r>
      <w:r w:rsidR="00AB26E7">
        <w:rPr>
          <w:b/>
          <w:sz w:val="24"/>
        </w:rPr>
        <w:t xml:space="preserve"> (Provided for you)</w:t>
      </w:r>
    </w:p>
    <w:p w14:paraId="3D63695E" w14:textId="77777777" w:rsidR="007513C7" w:rsidRDefault="007513C7" w:rsidP="00BF301B">
      <w:pPr>
        <w:pStyle w:val="Bulleted"/>
        <w:keepLines/>
        <w:numPr>
          <w:ilvl w:val="0"/>
          <w:numId w:val="0"/>
        </w:numPr>
        <w:ind w:left="360" w:hanging="360"/>
      </w:pPr>
      <w:r>
        <w:tab/>
        <w:t xml:space="preserve">The GUI will have four sections: an Add Town section, an Add Road section, a Find Connection section, and an administration section.  There will be four </w:t>
      </w:r>
      <w:proofErr w:type="spellStart"/>
      <w:r>
        <w:t>ComboBoxes</w:t>
      </w:r>
      <w:proofErr w:type="spellEnd"/>
      <w:r>
        <w:t xml:space="preserve"> each containing the same list of Towns.  On startup the graph will be empty.</w:t>
      </w:r>
    </w:p>
    <w:p w14:paraId="29CE12F7" w14:textId="77777777" w:rsidR="008730A1" w:rsidRPr="007513C7" w:rsidRDefault="00BB5215" w:rsidP="00BF301B">
      <w:pPr>
        <w:pStyle w:val="Bulleted"/>
        <w:keepLines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57D63E3B" wp14:editId="511E3AF2">
            <wp:extent cx="2842233" cy="2943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t U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33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5ACA" w14:textId="77777777" w:rsidR="005249CF" w:rsidRDefault="005249CF" w:rsidP="00BF301B">
      <w:pPr>
        <w:pStyle w:val="Bulleted"/>
        <w:keepLines/>
        <w:numPr>
          <w:ilvl w:val="0"/>
          <w:numId w:val="0"/>
        </w:numPr>
        <w:ind w:left="360" w:hanging="360"/>
        <w:rPr>
          <w:b/>
        </w:rPr>
      </w:pPr>
    </w:p>
    <w:p w14:paraId="61BA6312" w14:textId="0B614D0B" w:rsidR="007513C7" w:rsidRDefault="007513C7" w:rsidP="00BF301B">
      <w:pPr>
        <w:pStyle w:val="Bulleted"/>
        <w:keepLines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lastRenderedPageBreak/>
        <w:t>Add a Town</w:t>
      </w:r>
      <w:r w:rsidRPr="007513C7">
        <w:rPr>
          <w:b/>
        </w:rPr>
        <w:t xml:space="preserve"> </w:t>
      </w:r>
      <w:r w:rsidRPr="005D4234">
        <w:rPr>
          <w:b/>
        </w:rPr>
        <w:t>Button</w:t>
      </w:r>
    </w:p>
    <w:p w14:paraId="4677A578" w14:textId="77777777" w:rsidR="008730A1" w:rsidRPr="007513C7" w:rsidRDefault="007513C7" w:rsidP="00BB5215">
      <w:pPr>
        <w:pStyle w:val="Bulleted"/>
        <w:keepLines/>
        <w:numPr>
          <w:ilvl w:val="0"/>
          <w:numId w:val="0"/>
        </w:numPr>
        <w:ind w:left="360" w:hanging="360"/>
      </w:pPr>
      <w:r>
        <w:rPr>
          <w:b/>
        </w:rPr>
        <w:tab/>
      </w:r>
      <w:r>
        <w:t xml:space="preserve">The user may add a new Town by typing its name in the </w:t>
      </w:r>
      <w:proofErr w:type="spellStart"/>
      <w:r>
        <w:t>textfield</w:t>
      </w:r>
      <w:proofErr w:type="spellEnd"/>
      <w:r>
        <w:t xml:space="preserve">.  If the </w:t>
      </w:r>
      <w:proofErr w:type="spellStart"/>
      <w:r>
        <w:t>textfield</w:t>
      </w:r>
      <w:proofErr w:type="spellEnd"/>
      <w:r>
        <w:t xml:space="preserve"> is blank when the Add Town button is selected, the GUI should show an error message.  When a new Town is added, the </w:t>
      </w:r>
      <w:proofErr w:type="spellStart"/>
      <w:r>
        <w:t>TownGraphManager</w:t>
      </w:r>
      <w:proofErr w:type="spellEnd"/>
      <w:r>
        <w:t xml:space="preserve"> will add it to the graph, and the Town’s name will be added to the four </w:t>
      </w:r>
      <w:proofErr w:type="spellStart"/>
      <w:r>
        <w:t>ComboBoxes</w:t>
      </w:r>
      <w:proofErr w:type="spellEnd"/>
      <w:r>
        <w:t>.</w:t>
      </w:r>
    </w:p>
    <w:p w14:paraId="7713D710" w14:textId="77777777" w:rsidR="007513C7" w:rsidRDefault="007513C7" w:rsidP="00BF301B">
      <w:pPr>
        <w:pStyle w:val="Bulleted"/>
        <w:keepLines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 xml:space="preserve">Add a Road </w:t>
      </w:r>
      <w:r w:rsidRPr="005D4234">
        <w:rPr>
          <w:b/>
        </w:rPr>
        <w:t>Button</w:t>
      </w:r>
    </w:p>
    <w:p w14:paraId="4F2E8549" w14:textId="77777777" w:rsidR="007513C7" w:rsidRDefault="00BB5215" w:rsidP="00BF301B">
      <w:pPr>
        <w:pStyle w:val="Bulleted"/>
        <w:keepLines/>
        <w:numPr>
          <w:ilvl w:val="0"/>
          <w:numId w:val="0"/>
        </w:numPr>
        <w:ind w:left="360" w:hanging="36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0FC823C5" wp14:editId="0C10E57B">
            <wp:simplePos x="0" y="0"/>
            <wp:positionH relativeFrom="column">
              <wp:posOffset>2188845</wp:posOffset>
            </wp:positionH>
            <wp:positionV relativeFrom="paragraph">
              <wp:posOffset>26035</wp:posOffset>
            </wp:positionV>
            <wp:extent cx="3286760" cy="33813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 Road blank nam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13C7">
        <w:rPr>
          <w:b/>
        </w:rPr>
        <w:tab/>
      </w:r>
      <w:r w:rsidR="007513C7">
        <w:t xml:space="preserve">To add a road, a town must be selected from each of the two </w:t>
      </w:r>
      <w:proofErr w:type="spellStart"/>
      <w:r w:rsidR="007513C7">
        <w:t>ComboBoxes</w:t>
      </w:r>
      <w:proofErr w:type="spellEnd"/>
      <w:r w:rsidR="007513C7">
        <w:t xml:space="preserve"> in the Add Road section, an integer distance entered, and a road name entered.</w:t>
      </w:r>
      <w:r w:rsidR="00BF301B">
        <w:t xml:space="preserve">  When the Add Road button is selected, the edge is created and entered in the graph.</w:t>
      </w:r>
    </w:p>
    <w:p w14:paraId="46BC20C1" w14:textId="77777777" w:rsidR="008730A1" w:rsidRDefault="008730A1" w:rsidP="00BF301B">
      <w:pPr>
        <w:pStyle w:val="Bulleted"/>
        <w:keepLines/>
        <w:numPr>
          <w:ilvl w:val="0"/>
          <w:numId w:val="0"/>
        </w:numPr>
        <w:ind w:left="360" w:hanging="360"/>
      </w:pPr>
    </w:p>
    <w:p w14:paraId="3A4160C8" w14:textId="77777777" w:rsidR="008730A1" w:rsidRPr="007513C7" w:rsidRDefault="008730A1" w:rsidP="00BF301B">
      <w:pPr>
        <w:pStyle w:val="Bulleted"/>
        <w:keepLines/>
        <w:numPr>
          <w:ilvl w:val="0"/>
          <w:numId w:val="0"/>
        </w:numPr>
        <w:ind w:left="360" w:hanging="360"/>
      </w:pPr>
    </w:p>
    <w:p w14:paraId="792ABC3C" w14:textId="77777777" w:rsidR="00E57B58" w:rsidRPr="005D4234" w:rsidRDefault="007513C7" w:rsidP="008730A1">
      <w:pPr>
        <w:pStyle w:val="Bulleted"/>
        <w:keepNext/>
        <w:keepLines/>
        <w:numPr>
          <w:ilvl w:val="0"/>
          <w:numId w:val="0"/>
        </w:numPr>
        <w:rPr>
          <w:b/>
        </w:rPr>
      </w:pPr>
      <w:r>
        <w:rPr>
          <w:b/>
        </w:rPr>
        <w:lastRenderedPageBreak/>
        <w:t>Find</w:t>
      </w:r>
      <w:r w:rsidR="00E57B58">
        <w:rPr>
          <w:b/>
        </w:rPr>
        <w:t xml:space="preserve"> </w:t>
      </w:r>
      <w:r>
        <w:rPr>
          <w:b/>
        </w:rPr>
        <w:t>Connection</w:t>
      </w:r>
      <w:r w:rsidR="00E57B58">
        <w:rPr>
          <w:b/>
        </w:rPr>
        <w:t xml:space="preserve"> </w:t>
      </w:r>
      <w:r w:rsidRPr="005D4234">
        <w:rPr>
          <w:b/>
        </w:rPr>
        <w:t>Button</w:t>
      </w:r>
    </w:p>
    <w:p w14:paraId="778432FE" w14:textId="77777777" w:rsidR="00E57B58" w:rsidRDefault="00E57B58" w:rsidP="008730A1">
      <w:pPr>
        <w:pStyle w:val="Bulleted"/>
        <w:keepNext/>
        <w:keepLines/>
        <w:numPr>
          <w:ilvl w:val="0"/>
          <w:numId w:val="0"/>
        </w:numPr>
        <w:ind w:left="360"/>
      </w:pPr>
      <w:r>
        <w:t xml:space="preserve">Display all the available </w:t>
      </w:r>
      <w:r w:rsidR="00871A15">
        <w:t xml:space="preserve">towns in the </w:t>
      </w:r>
      <w:proofErr w:type="spellStart"/>
      <w:proofErr w:type="gramStart"/>
      <w:r>
        <w:t>ComboBox</w:t>
      </w:r>
      <w:r w:rsidR="007513C7">
        <w:t>es</w:t>
      </w:r>
      <w:proofErr w:type="spellEnd"/>
      <w:r w:rsidR="00871A15">
        <w:t xml:space="preserve"> </w:t>
      </w:r>
      <w:r>
        <w:t xml:space="preserve"> (</w:t>
      </w:r>
      <w:proofErr w:type="gramEnd"/>
      <w:r>
        <w:t>in alpha order</w:t>
      </w:r>
      <w:r w:rsidR="004B0AD1">
        <w:t xml:space="preserve"> by name</w:t>
      </w:r>
      <w:r>
        <w:t xml:space="preserve">).  When the user selects the </w:t>
      </w:r>
      <w:r w:rsidR="007513C7">
        <w:t>towns</w:t>
      </w:r>
      <w:r>
        <w:t>, display the name</w:t>
      </w:r>
      <w:r w:rsidR="007513C7">
        <w:t xml:space="preserve"> in the </w:t>
      </w:r>
      <w:proofErr w:type="spellStart"/>
      <w:r w:rsidR="007513C7">
        <w:t>ComboBoxes</w:t>
      </w:r>
      <w:proofErr w:type="spellEnd"/>
      <w:r w:rsidR="007513C7">
        <w:t>.</w:t>
      </w:r>
      <w:r>
        <w:t xml:space="preserve">  </w:t>
      </w:r>
      <w:r w:rsidR="007513C7">
        <w:t xml:space="preserve">When the user selects the “Find Connection” button, </w:t>
      </w:r>
      <w:r w:rsidR="00BF301B">
        <w:t>the</w:t>
      </w:r>
      <w:r w:rsidR="007513C7">
        <w:t xml:space="preserve"> </w:t>
      </w:r>
      <w:proofErr w:type="spellStart"/>
      <w:r w:rsidR="007513C7">
        <w:t>TownGraphManager’s</w:t>
      </w:r>
      <w:proofErr w:type="spellEnd"/>
      <w:r w:rsidR="007513C7">
        <w:t xml:space="preserve"> </w:t>
      </w:r>
      <w:proofErr w:type="spellStart"/>
      <w:r w:rsidR="007513C7">
        <w:t>shortestPath</w:t>
      </w:r>
      <w:proofErr w:type="spellEnd"/>
      <w:r w:rsidR="007513C7">
        <w:t xml:space="preserve"> method</w:t>
      </w:r>
      <w:r w:rsidR="00BF301B">
        <w:t xml:space="preserve"> is called</w:t>
      </w:r>
      <w:r w:rsidR="007513C7">
        <w:t>.</w:t>
      </w:r>
      <w:r w:rsidR="00BF301B">
        <w:t xml:space="preserve">  The resulting list of roads connecting towns, and the distance along each road, is displayed in the text area.</w:t>
      </w:r>
    </w:p>
    <w:p w14:paraId="25A53B60" w14:textId="77777777" w:rsidR="008730A1" w:rsidRDefault="008730A1" w:rsidP="008730A1">
      <w:pPr>
        <w:pStyle w:val="Bulleted"/>
        <w:keepNext/>
        <w:keepLines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7F4059E6" wp14:editId="62C5D1ED">
            <wp:extent cx="4067175" cy="4434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nd Connections setu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242" cy="446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AA84" w14:textId="77777777" w:rsidR="008730A1" w:rsidRPr="00BB5215" w:rsidRDefault="00DC4EA6" w:rsidP="00BF301B">
      <w:pPr>
        <w:pStyle w:val="Bulleted"/>
        <w:keepLines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5A135739" wp14:editId="330615A7">
            <wp:extent cx="4079662" cy="208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d Connections result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077" cy="208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5F3A" w14:textId="77777777" w:rsidR="008730A1" w:rsidRDefault="00BB5215" w:rsidP="00BB5215">
      <w:pPr>
        <w:jc w:val="both"/>
        <w:rPr>
          <w:b/>
          <w:sz w:val="22"/>
          <w:szCs w:val="22"/>
        </w:rPr>
      </w:pPr>
      <w:r w:rsidRPr="00BB5215">
        <w:t xml:space="preserve">If the “source” town and “destination” town are the </w:t>
      </w:r>
      <w:r>
        <w:t>same, or if there is no</w:t>
      </w:r>
      <w:r w:rsidRPr="00BB5215">
        <w:t xml:space="preserve"> route between the two, state that in the text area.</w:t>
      </w:r>
      <w:r w:rsidR="008730A1">
        <w:rPr>
          <w:b/>
        </w:rPr>
        <w:br w:type="page"/>
      </w:r>
    </w:p>
    <w:p w14:paraId="287EDC4F" w14:textId="77777777" w:rsidR="00E57B58" w:rsidRPr="005D4234" w:rsidRDefault="007513C7" w:rsidP="00BF301B">
      <w:pPr>
        <w:pStyle w:val="Bulleted"/>
        <w:keepNext/>
        <w:keepLines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lastRenderedPageBreak/>
        <w:t xml:space="preserve">Read File </w:t>
      </w:r>
      <w:r w:rsidRPr="005D4234">
        <w:rPr>
          <w:b/>
        </w:rPr>
        <w:t>Button</w:t>
      </w:r>
    </w:p>
    <w:p w14:paraId="25D68AEF" w14:textId="77777777" w:rsidR="00BF301B" w:rsidRDefault="00BF301B" w:rsidP="00BF301B">
      <w:pPr>
        <w:pStyle w:val="Bulleted"/>
        <w:keepNext/>
        <w:keepLines/>
        <w:numPr>
          <w:ilvl w:val="0"/>
          <w:numId w:val="0"/>
        </w:numPr>
        <w:spacing w:after="0"/>
        <w:ind w:left="360"/>
      </w:pPr>
      <w:r>
        <w:t>The Towns.txt files hold information for individual Towns and Roads, and is in the following format:</w:t>
      </w:r>
    </w:p>
    <w:p w14:paraId="329CAA33" w14:textId="77777777" w:rsidR="00BF301B" w:rsidRDefault="00BF301B" w:rsidP="00BF301B">
      <w:pPr>
        <w:pStyle w:val="Bulleted"/>
        <w:keepNext/>
        <w:keepLines/>
        <w:numPr>
          <w:ilvl w:val="0"/>
          <w:numId w:val="0"/>
        </w:numPr>
        <w:spacing w:after="0"/>
        <w:ind w:left="360" w:firstLine="360"/>
      </w:pPr>
      <w:proofErr w:type="spellStart"/>
      <w:proofErr w:type="gramStart"/>
      <w:r>
        <w:t>road-name</w:t>
      </w:r>
      <w:r w:rsidRPr="00BB5215">
        <w:rPr>
          <w:b/>
        </w:rPr>
        <w:t>,</w:t>
      </w:r>
      <w:proofErr w:type="gramEnd"/>
      <w:r>
        <w:t>miles</w:t>
      </w:r>
      <w:r w:rsidRPr="00BB5215">
        <w:rPr>
          <w:b/>
        </w:rPr>
        <w:t>;</w:t>
      </w:r>
      <w:r>
        <w:t>town-name</w:t>
      </w:r>
      <w:r w:rsidR="00BB5215" w:rsidRPr="00BB5215">
        <w:rPr>
          <w:b/>
        </w:rPr>
        <w:t>;</w:t>
      </w:r>
      <w:r>
        <w:t>town-name</w:t>
      </w:r>
      <w:proofErr w:type="spellEnd"/>
    </w:p>
    <w:p w14:paraId="3F3A22EC" w14:textId="77777777" w:rsidR="00BF301B" w:rsidRDefault="00BF301B" w:rsidP="00BF301B">
      <w:pPr>
        <w:pStyle w:val="Bulleted"/>
        <w:keepNext/>
        <w:keepLines/>
        <w:numPr>
          <w:ilvl w:val="0"/>
          <w:numId w:val="0"/>
        </w:numPr>
        <w:spacing w:after="0"/>
        <w:ind w:left="360" w:hanging="360"/>
      </w:pPr>
      <w:r>
        <w:tab/>
        <w:t>For example:</w:t>
      </w:r>
    </w:p>
    <w:p w14:paraId="345A7AA5" w14:textId="77777777" w:rsidR="00BF301B" w:rsidRDefault="00BF301B" w:rsidP="00BF301B">
      <w:pPr>
        <w:pStyle w:val="Bulleted"/>
        <w:keepNext/>
        <w:keepLines/>
        <w:numPr>
          <w:ilvl w:val="0"/>
          <w:numId w:val="0"/>
        </w:numPr>
        <w:spacing w:after="0"/>
        <w:ind w:left="360" w:firstLine="360"/>
      </w:pPr>
      <w:r w:rsidRPr="008C1604">
        <w:t>I-94,282</w:t>
      </w:r>
      <w:proofErr w:type="gramStart"/>
      <w:r w:rsidRPr="008C1604">
        <w:t>;Chicago</w:t>
      </w:r>
      <w:proofErr w:type="gramEnd"/>
      <w:r w:rsidRPr="008C1604">
        <w:t>;Detroit</w:t>
      </w:r>
    </w:p>
    <w:p w14:paraId="0E1FEDA7" w14:textId="77777777" w:rsidR="00BF301B" w:rsidRDefault="00BF301B" w:rsidP="00BF301B">
      <w:pPr>
        <w:pStyle w:val="Bulleted"/>
        <w:keepNext/>
        <w:keepLines/>
        <w:numPr>
          <w:ilvl w:val="0"/>
          <w:numId w:val="0"/>
        </w:numPr>
        <w:spacing w:after="0"/>
        <w:ind w:left="360"/>
      </w:pPr>
      <w:r>
        <w:t xml:space="preserve"> Notice that the road-name and miles are separated by a comma, while the road information and the two towns are separated by semi-colons.  </w:t>
      </w:r>
    </w:p>
    <w:p w14:paraId="79ECCDBF" w14:textId="77777777" w:rsidR="0035282B" w:rsidRPr="007513C7" w:rsidRDefault="0035282B" w:rsidP="007513C7">
      <w:pPr>
        <w:pStyle w:val="Bulleted"/>
        <w:numPr>
          <w:ilvl w:val="0"/>
          <w:numId w:val="0"/>
        </w:numPr>
        <w:ind w:left="360"/>
      </w:pPr>
    </w:p>
    <w:p w14:paraId="0C9E0D6E" w14:textId="77777777" w:rsidR="00E57B58" w:rsidRPr="005D4234" w:rsidRDefault="00E57B58" w:rsidP="00E57B58">
      <w:pPr>
        <w:pStyle w:val="Bulleted"/>
        <w:numPr>
          <w:ilvl w:val="0"/>
          <w:numId w:val="0"/>
        </w:numPr>
        <w:ind w:left="360" w:hanging="360"/>
        <w:rPr>
          <w:b/>
        </w:rPr>
      </w:pPr>
      <w:r w:rsidRPr="005D4234">
        <w:rPr>
          <w:b/>
        </w:rPr>
        <w:t>Exit Button</w:t>
      </w:r>
    </w:p>
    <w:p w14:paraId="2675DDF3" w14:textId="7598FA65" w:rsidR="00E57B58" w:rsidRDefault="00F25DB2" w:rsidP="00E57B58">
      <w:pPr>
        <w:pStyle w:val="Bulleted"/>
        <w:numPr>
          <w:ilvl w:val="0"/>
          <w:numId w:val="0"/>
        </w:numPr>
        <w:ind w:left="360"/>
      </w:pPr>
      <w:r w:rsidRPr="00790D82">
        <w:rPr>
          <w:b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B4DF9DB" wp14:editId="640075D2">
                <wp:simplePos x="0" y="0"/>
                <wp:positionH relativeFrom="column">
                  <wp:posOffset>-1133475</wp:posOffset>
                </wp:positionH>
                <wp:positionV relativeFrom="paragraph">
                  <wp:posOffset>361315</wp:posOffset>
                </wp:positionV>
                <wp:extent cx="7800975" cy="3619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22DFE52" id="Rectangle 8" o:spid="_x0000_s1026" style="position:absolute;margin-left:-89.25pt;margin-top:28.45pt;width:614.25pt;height:28.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" fillcolor="#4f81bd [3204]" strokecolor="#243f60 [1604]" strokeweight="2pt"/>
            </w:pict>
          </mc:Fallback>
        </mc:AlternateContent>
      </w:r>
      <w:r w:rsidR="00E57B58">
        <w:t>The program will terminate.</w:t>
      </w:r>
    </w:p>
    <w:p w14:paraId="777BCA6C" w14:textId="63D821E3" w:rsidR="007A0D54" w:rsidRDefault="00F25DB2" w:rsidP="007A0D54">
      <w:pPr>
        <w:pStyle w:val="Bulleted"/>
        <w:numPr>
          <w:ilvl w:val="0"/>
          <w:numId w:val="0"/>
        </w:numPr>
        <w:ind w:left="360" w:hanging="360"/>
      </w:pPr>
      <w:r w:rsidRPr="00790D82">
        <w:rPr>
          <w:b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D645539" wp14:editId="7171661D">
                <wp:simplePos x="0" y="0"/>
                <wp:positionH relativeFrom="column">
                  <wp:posOffset>-416560</wp:posOffset>
                </wp:positionH>
                <wp:positionV relativeFrom="paragraph">
                  <wp:posOffset>124460</wp:posOffset>
                </wp:positionV>
                <wp:extent cx="7091680" cy="409575"/>
                <wp:effectExtent l="0" t="0" r="0" b="25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0484C9" w14:textId="77777777" w:rsidR="00790D82" w:rsidRPr="00DD373C" w:rsidRDefault="00790D82" w:rsidP="00790D82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Deliverables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645539" id="Text Box 9" o:spid="_x0000_s1033" type="#_x0000_t202" style="position:absolute;left:0;text-align:left;margin-left:-32.8pt;margin-top:9.8pt;width:558.4pt;height:32.25pt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" filled="f" stroked="f">
                <v:textbox style="mso-fit-shape-to-text:t">
                  <w:txbxContent>
                    <w:p w14:paraId="2A0484C9" w14:textId="77777777" w:rsidR="00790D82" w:rsidRPr="00DD373C" w:rsidRDefault="00790D82" w:rsidP="00790D82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Deliverables</w:t>
                      </w:r>
                    </w:p>
                  </w:txbxContent>
                </v:textbox>
              </v:shape>
            </w:pict>
          </mc:Fallback>
        </mc:AlternateContent>
      </w:r>
    </w:p>
    <w:p w14:paraId="34B77F6B" w14:textId="472C2868" w:rsidR="007A0D54" w:rsidRDefault="007A0D54" w:rsidP="007A0D54">
      <w:pPr>
        <w:pStyle w:val="Bulleted"/>
        <w:numPr>
          <w:ilvl w:val="0"/>
          <w:numId w:val="0"/>
        </w:numPr>
        <w:ind w:left="360" w:hanging="360"/>
      </w:pPr>
    </w:p>
    <w:p w14:paraId="12D07478" w14:textId="5CC28A0D" w:rsidR="00137D8E" w:rsidRDefault="00137D8E"/>
    <w:p w14:paraId="48F59536" w14:textId="77777777" w:rsidR="0031621E" w:rsidRPr="00810490" w:rsidRDefault="0031621E" w:rsidP="0031621E">
      <w:pPr>
        <w:pStyle w:val="Bulleted"/>
        <w:numPr>
          <w:ilvl w:val="0"/>
          <w:numId w:val="0"/>
        </w:numPr>
        <w:rPr>
          <w:bCs/>
        </w:rPr>
      </w:pPr>
      <w:r>
        <w:rPr>
          <w:u w:val="single"/>
        </w:rPr>
        <w:t>Re</w:t>
      </w:r>
      <w:r w:rsidRPr="00EA6963">
        <w:rPr>
          <w:u w:val="single"/>
        </w:rPr>
        <w:t>view</w:t>
      </w:r>
      <w:r w:rsidRPr="00EA6963">
        <w:t xml:space="preserve"> the provided rubric</w:t>
      </w:r>
      <w:r>
        <w:t xml:space="preserve"> to </w:t>
      </w:r>
      <w:r w:rsidRPr="004D4C56">
        <w:rPr>
          <w:u w:val="single"/>
        </w:rPr>
        <w:t>understand</w:t>
      </w:r>
      <w:r>
        <w:t xml:space="preserve"> project expectations, including documentation, CMSC204, and programming requirements. </w:t>
      </w:r>
      <w:r w:rsidRPr="00EA6963">
        <w:rPr>
          <w:bCs/>
        </w:rPr>
        <w:t xml:space="preserve">  </w:t>
      </w:r>
      <w:r w:rsidRPr="00A00416">
        <w:rPr>
          <w:u w:val="single"/>
        </w:rPr>
        <w:t>Two</w:t>
      </w:r>
      <w:r>
        <w:t xml:space="preserve"> artifacts </w:t>
      </w:r>
      <w:r w:rsidRPr="00A00416">
        <w:rPr>
          <w:u w:val="single"/>
        </w:rPr>
        <w:t>MUST</w:t>
      </w:r>
      <w:r>
        <w:t xml:space="preserve"> be submitted for this project: Java source code and a</w:t>
      </w:r>
      <w:r w:rsidRPr="00EA6963">
        <w:t xml:space="preserve"> write-up</w:t>
      </w:r>
      <w:r>
        <w:t>.</w:t>
      </w:r>
      <w:r w:rsidRPr="00C7615E">
        <w:t xml:space="preserve">  </w:t>
      </w:r>
    </w:p>
    <w:p w14:paraId="106A1FB9" w14:textId="77777777" w:rsidR="0031621E" w:rsidRPr="00EA6963" w:rsidRDefault="0031621E" w:rsidP="0031621E">
      <w:pPr>
        <w:pStyle w:val="Bulleted"/>
        <w:numPr>
          <w:ilvl w:val="0"/>
          <w:numId w:val="0"/>
        </w:numPr>
      </w:pPr>
      <w:r>
        <w:rPr>
          <w:bCs/>
        </w:rPr>
        <w:t>At a minimum, the write-up needs to</w:t>
      </w:r>
      <w:r w:rsidRPr="00EA6963">
        <w:rPr>
          <w:bCs/>
        </w:rPr>
        <w:t xml:space="preserve"> </w:t>
      </w:r>
      <w:r>
        <w:rPr>
          <w:bCs/>
        </w:rPr>
        <w:t>address -</w:t>
      </w:r>
      <w:r w:rsidRPr="00EA6963">
        <w:rPr>
          <w:bCs/>
        </w:rPr>
        <w:t xml:space="preserve">  </w:t>
      </w:r>
    </w:p>
    <w:p w14:paraId="524FAD49" w14:textId="77777777" w:rsidR="0031621E" w:rsidRPr="008257D4" w:rsidRDefault="0031621E" w:rsidP="0031621E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bCs/>
          <w:sz w:val="22"/>
          <w:szCs w:val="22"/>
        </w:rPr>
      </w:pPr>
      <w:r w:rsidRPr="008257D4">
        <w:rPr>
          <w:bCs/>
          <w:sz w:val="22"/>
          <w:szCs w:val="22"/>
        </w:rPr>
        <w:t>Approach, design &amp; algorithm</w:t>
      </w:r>
    </w:p>
    <w:p w14:paraId="55B7A262" w14:textId="77777777" w:rsidR="0031621E" w:rsidRPr="00223080" w:rsidRDefault="0031621E" w:rsidP="0031621E">
      <w:pPr>
        <w:widowControl w:val="0"/>
        <w:numPr>
          <w:ilvl w:val="1"/>
          <w:numId w:val="21"/>
        </w:numPr>
        <w:autoSpaceDE w:val="0"/>
        <w:autoSpaceDN w:val="0"/>
        <w:adjustRightInd w:val="0"/>
        <w:rPr>
          <w:color w:val="0070C0"/>
          <w:sz w:val="22"/>
        </w:rPr>
      </w:pPr>
      <w:r w:rsidRPr="00223080">
        <w:rPr>
          <w:b/>
          <w:color w:val="0070C0"/>
          <w:sz w:val="22"/>
          <w:u w:val="single"/>
        </w:rPr>
        <w:t>DO NOT</w:t>
      </w:r>
      <w:r w:rsidRPr="00223080">
        <w:rPr>
          <w:color w:val="0070C0"/>
          <w:sz w:val="22"/>
        </w:rPr>
        <w:t xml:space="preserve"> start coding your project immediately!  Come up with a high level design for the project first</w:t>
      </w:r>
    </w:p>
    <w:p w14:paraId="00DD73C7" w14:textId="77777777" w:rsidR="0031621E" w:rsidRPr="00D43D59" w:rsidRDefault="0031621E" w:rsidP="0031621E">
      <w:pPr>
        <w:widowControl w:val="0"/>
        <w:numPr>
          <w:ilvl w:val="2"/>
          <w:numId w:val="21"/>
        </w:numPr>
        <w:autoSpaceDE w:val="0"/>
        <w:autoSpaceDN w:val="0"/>
        <w:adjustRightInd w:val="0"/>
        <w:rPr>
          <w:sz w:val="22"/>
        </w:rPr>
      </w:pPr>
      <w:r w:rsidRPr="00D43D59">
        <w:rPr>
          <w:sz w:val="22"/>
        </w:rPr>
        <w:t>What’s your game plan to complete the project?</w:t>
      </w:r>
    </w:p>
    <w:p w14:paraId="4AAF5B87" w14:textId="77777777" w:rsidR="0031621E" w:rsidRDefault="0031621E" w:rsidP="0031621E">
      <w:pPr>
        <w:widowControl w:val="0"/>
        <w:numPr>
          <w:ilvl w:val="2"/>
          <w:numId w:val="21"/>
        </w:numPr>
        <w:autoSpaceDE w:val="0"/>
        <w:autoSpaceDN w:val="0"/>
        <w:adjustRightInd w:val="0"/>
        <w:rPr>
          <w:sz w:val="22"/>
        </w:rPr>
      </w:pPr>
      <w:r w:rsidRPr="00D43D59">
        <w:rPr>
          <w:sz w:val="22"/>
        </w:rPr>
        <w:t>Break the project into smallest modules where applicable</w:t>
      </w:r>
    </w:p>
    <w:p w14:paraId="445739C3" w14:textId="77777777" w:rsidR="0031621E" w:rsidRPr="00223080" w:rsidRDefault="0031621E" w:rsidP="0031621E">
      <w:pPr>
        <w:widowControl w:val="0"/>
        <w:numPr>
          <w:ilvl w:val="2"/>
          <w:numId w:val="21"/>
        </w:numPr>
        <w:autoSpaceDE w:val="0"/>
        <w:autoSpaceDN w:val="0"/>
        <w:adjustRightInd w:val="0"/>
        <w:rPr>
          <w:color w:val="0070C0"/>
          <w:sz w:val="22"/>
        </w:rPr>
      </w:pPr>
      <w:r w:rsidRPr="00D43D59">
        <w:rPr>
          <w:color w:val="0070C0"/>
          <w:sz w:val="22"/>
        </w:rPr>
        <w:t>UML diagrams will go a long way</w:t>
      </w:r>
    </w:p>
    <w:p w14:paraId="614FCC79" w14:textId="77777777" w:rsidR="0031621E" w:rsidRPr="00D43D59" w:rsidRDefault="0031621E" w:rsidP="0031621E">
      <w:pPr>
        <w:widowControl w:val="0"/>
        <w:numPr>
          <w:ilvl w:val="1"/>
          <w:numId w:val="21"/>
        </w:numPr>
        <w:autoSpaceDE w:val="0"/>
        <w:autoSpaceDN w:val="0"/>
        <w:adjustRightInd w:val="0"/>
        <w:rPr>
          <w:sz w:val="22"/>
        </w:rPr>
      </w:pPr>
      <w:r w:rsidRPr="00D43D59">
        <w:rPr>
          <w:sz w:val="22"/>
        </w:rPr>
        <w:t>Each student is welcome to expand on the design, if it makes sense.  Students will not be penalized for going “above and beyond” specifications of the project</w:t>
      </w:r>
    </w:p>
    <w:p w14:paraId="4D64279B" w14:textId="77777777" w:rsidR="0031621E" w:rsidRPr="00D43D59" w:rsidRDefault="0031621E" w:rsidP="0031621E">
      <w:pPr>
        <w:widowControl w:val="0"/>
        <w:numPr>
          <w:ilvl w:val="1"/>
          <w:numId w:val="21"/>
        </w:numPr>
        <w:autoSpaceDE w:val="0"/>
        <w:autoSpaceDN w:val="0"/>
        <w:adjustRightInd w:val="0"/>
        <w:rPr>
          <w:b/>
          <w:color w:val="0070C0"/>
          <w:sz w:val="22"/>
        </w:rPr>
      </w:pPr>
      <w:r w:rsidRPr="00D43D59">
        <w:rPr>
          <w:b/>
          <w:color w:val="0070C0"/>
          <w:sz w:val="22"/>
        </w:rPr>
        <w:t>Complete this step first, then write your code</w:t>
      </w:r>
    </w:p>
    <w:p w14:paraId="1650437F" w14:textId="77777777" w:rsidR="0031621E" w:rsidRPr="00D43D59" w:rsidRDefault="0031621E" w:rsidP="0031621E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sz w:val="22"/>
        </w:rPr>
      </w:pPr>
      <w:r w:rsidRPr="00D43D59">
        <w:rPr>
          <w:sz w:val="22"/>
        </w:rPr>
        <w:t xml:space="preserve">Test Plan &amp; Test Cases </w:t>
      </w:r>
    </w:p>
    <w:p w14:paraId="203A1EFA" w14:textId="77777777" w:rsidR="0031621E" w:rsidRPr="00E45E7B" w:rsidRDefault="0031621E" w:rsidP="0031621E">
      <w:pPr>
        <w:widowControl w:val="0"/>
        <w:numPr>
          <w:ilvl w:val="1"/>
          <w:numId w:val="21"/>
        </w:numPr>
        <w:autoSpaceDE w:val="0"/>
        <w:autoSpaceDN w:val="0"/>
        <w:adjustRightInd w:val="0"/>
        <w:rPr>
          <w:sz w:val="22"/>
        </w:rPr>
      </w:pPr>
      <w:r w:rsidRPr="00E45E7B">
        <w:rPr>
          <w:color w:val="0070C0"/>
          <w:sz w:val="22"/>
        </w:rPr>
        <w:t xml:space="preserve">Ensure that your project can successfully pass all provided “public test cases.”  </w:t>
      </w:r>
      <w:r w:rsidRPr="00E45E7B">
        <w:rPr>
          <w:sz w:val="22"/>
        </w:rPr>
        <w:t>What other test cases have you attempted?</w:t>
      </w:r>
    </w:p>
    <w:p w14:paraId="70C32D5E" w14:textId="77777777" w:rsidR="0031621E" w:rsidRPr="00D43D59" w:rsidRDefault="0031621E" w:rsidP="0031621E">
      <w:pPr>
        <w:widowControl w:val="0"/>
        <w:numPr>
          <w:ilvl w:val="2"/>
          <w:numId w:val="21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>Students should think about</w:t>
      </w:r>
      <w:r w:rsidRPr="00D43D59">
        <w:rPr>
          <w:sz w:val="22"/>
        </w:rPr>
        <w:t xml:space="preserve"> potential private tests – what would they be?</w:t>
      </w:r>
    </w:p>
    <w:p w14:paraId="0AB0531B" w14:textId="77777777" w:rsidR="0031621E" w:rsidRPr="00223080" w:rsidRDefault="0031621E" w:rsidP="0031621E">
      <w:pPr>
        <w:widowControl w:val="0"/>
        <w:numPr>
          <w:ilvl w:val="1"/>
          <w:numId w:val="21"/>
        </w:numPr>
        <w:autoSpaceDE w:val="0"/>
        <w:autoSpaceDN w:val="0"/>
        <w:adjustRightInd w:val="0"/>
        <w:rPr>
          <w:b/>
          <w:color w:val="FF0000"/>
          <w:sz w:val="22"/>
        </w:rPr>
      </w:pPr>
      <w:r w:rsidRPr="00223080">
        <w:rPr>
          <w:b/>
          <w:color w:val="FF0000"/>
          <w:sz w:val="22"/>
        </w:rPr>
        <w:t>Your instructor will test your project using an additional set of private test cases as well as the provided p</w:t>
      </w:r>
      <w:r>
        <w:rPr>
          <w:b/>
          <w:color w:val="FF0000"/>
          <w:sz w:val="22"/>
        </w:rPr>
        <w:t>ublic test cases</w:t>
      </w:r>
    </w:p>
    <w:p w14:paraId="2970F246" w14:textId="77777777" w:rsidR="0031621E" w:rsidRPr="00D43D59" w:rsidRDefault="0031621E" w:rsidP="0031621E">
      <w:pPr>
        <w:pStyle w:val="ListParagraph"/>
        <w:numPr>
          <w:ilvl w:val="1"/>
          <w:numId w:val="21"/>
        </w:numPr>
        <w:rPr>
          <w:sz w:val="22"/>
        </w:rPr>
      </w:pPr>
      <w:r w:rsidRPr="00D43D59">
        <w:rPr>
          <w:sz w:val="22"/>
        </w:rPr>
        <w:t>I want to see your “thinking,”</w:t>
      </w:r>
      <w:r>
        <w:rPr>
          <w:sz w:val="22"/>
        </w:rPr>
        <w:t xml:space="preserve"> in particular, </w:t>
      </w:r>
      <w:r w:rsidRPr="00D43D59">
        <w:rPr>
          <w:sz w:val="22"/>
        </w:rPr>
        <w:t>how you are testing your program</w:t>
      </w:r>
    </w:p>
    <w:p w14:paraId="6D0B3B7F" w14:textId="77777777" w:rsidR="0031621E" w:rsidRPr="00D43D59" w:rsidRDefault="0031621E" w:rsidP="0031621E">
      <w:pPr>
        <w:pStyle w:val="ListParagraph"/>
        <w:numPr>
          <w:ilvl w:val="1"/>
          <w:numId w:val="21"/>
        </w:numPr>
        <w:rPr>
          <w:sz w:val="22"/>
        </w:rPr>
      </w:pPr>
      <w:r>
        <w:rPr>
          <w:sz w:val="22"/>
        </w:rPr>
        <w:t>Each submission</w:t>
      </w:r>
      <w:r w:rsidRPr="00D43D59">
        <w:rPr>
          <w:sz w:val="22"/>
        </w:rPr>
        <w:t xml:space="preserve"> should be </w:t>
      </w:r>
      <w:r>
        <w:rPr>
          <w:sz w:val="22"/>
        </w:rPr>
        <w:t xml:space="preserve">rock solid, with </w:t>
      </w:r>
      <w:r w:rsidRPr="00D43D59">
        <w:rPr>
          <w:sz w:val="22"/>
        </w:rPr>
        <w:t>no bugs</w:t>
      </w:r>
    </w:p>
    <w:p w14:paraId="62F66FB2" w14:textId="77777777" w:rsidR="0031621E" w:rsidRPr="00223080" w:rsidRDefault="0031621E" w:rsidP="0031621E">
      <w:pPr>
        <w:widowControl w:val="0"/>
        <w:numPr>
          <w:ilvl w:val="1"/>
          <w:numId w:val="21"/>
        </w:numPr>
        <w:autoSpaceDE w:val="0"/>
        <w:autoSpaceDN w:val="0"/>
        <w:adjustRightInd w:val="0"/>
        <w:rPr>
          <w:color w:val="0070C0"/>
          <w:sz w:val="22"/>
        </w:rPr>
      </w:pPr>
      <w:r w:rsidRPr="00223080">
        <w:rPr>
          <w:color w:val="0070C0"/>
          <w:sz w:val="22"/>
        </w:rPr>
        <w:t>Capture screenshots of your test runs in your write-up as you run them</w:t>
      </w:r>
    </w:p>
    <w:p w14:paraId="2327E38C" w14:textId="77777777" w:rsidR="0031621E" w:rsidRPr="00D43D59" w:rsidRDefault="0031621E" w:rsidP="0031621E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sz w:val="22"/>
        </w:rPr>
      </w:pPr>
      <w:r w:rsidRPr="00D43D59">
        <w:rPr>
          <w:sz w:val="22"/>
        </w:rPr>
        <w:t>Highlight your learning experience and lessons learned</w:t>
      </w:r>
    </w:p>
    <w:p w14:paraId="4C512A34" w14:textId="77777777" w:rsidR="0031621E" w:rsidRPr="00D43D59" w:rsidRDefault="0031621E" w:rsidP="0031621E">
      <w:pPr>
        <w:widowControl w:val="0"/>
        <w:numPr>
          <w:ilvl w:val="1"/>
          <w:numId w:val="21"/>
        </w:numPr>
        <w:autoSpaceDE w:val="0"/>
        <w:autoSpaceDN w:val="0"/>
        <w:adjustRightInd w:val="0"/>
        <w:rPr>
          <w:b/>
          <w:color w:val="0070C0"/>
          <w:sz w:val="22"/>
        </w:rPr>
      </w:pPr>
      <w:r w:rsidRPr="00D43D59">
        <w:rPr>
          <w:b/>
          <w:color w:val="0070C0"/>
          <w:sz w:val="22"/>
        </w:rPr>
        <w:t xml:space="preserve">I am </w:t>
      </w:r>
      <w:r w:rsidRPr="00D43D59">
        <w:rPr>
          <w:b/>
          <w:color w:val="0070C0"/>
          <w:sz w:val="22"/>
          <w:u w:val="single"/>
        </w:rPr>
        <w:t>very interested to learn</w:t>
      </w:r>
      <w:r w:rsidRPr="00D43D59">
        <w:rPr>
          <w:b/>
          <w:color w:val="0070C0"/>
          <w:sz w:val="22"/>
        </w:rPr>
        <w:t xml:space="preserve"> about what you have done, how you did, etc. </w:t>
      </w:r>
    </w:p>
    <w:p w14:paraId="60CCFD82" w14:textId="77777777" w:rsidR="0031621E" w:rsidRDefault="0031621E" w:rsidP="0031621E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bCs/>
          <w:sz w:val="22"/>
        </w:rPr>
      </w:pPr>
      <w:r w:rsidRPr="00D43D59">
        <w:rPr>
          <w:bCs/>
          <w:sz w:val="22"/>
        </w:rPr>
        <w:t>Anything else that you want to share with me</w:t>
      </w:r>
    </w:p>
    <w:p w14:paraId="33263E4B" w14:textId="77777777" w:rsidR="0031621E" w:rsidRDefault="0031621E" w:rsidP="0031621E">
      <w:pPr>
        <w:pStyle w:val="BodyText"/>
        <w:numPr>
          <w:ilvl w:val="0"/>
          <w:numId w:val="21"/>
        </w:numPr>
      </w:pPr>
      <w:r>
        <w:t>Take a screen shot of the repo with the directory and files</w:t>
      </w:r>
    </w:p>
    <w:p w14:paraId="5D308375" w14:textId="77777777" w:rsidR="0031621E" w:rsidRPr="001810FE" w:rsidRDefault="0031621E" w:rsidP="0031621E">
      <w:pPr>
        <w:numPr>
          <w:ilvl w:val="0"/>
          <w:numId w:val="21"/>
        </w:numPr>
        <w:rPr>
          <w:szCs w:val="20"/>
        </w:rPr>
      </w:pPr>
      <w:r>
        <w:rPr>
          <w:szCs w:val="20"/>
        </w:rPr>
        <w:t>If your</w:t>
      </w:r>
      <w:r w:rsidRPr="001810FE">
        <w:rPr>
          <w:szCs w:val="20"/>
        </w:rPr>
        <w:t xml:space="preserve"> project is not </w:t>
      </w:r>
      <w:r>
        <w:rPr>
          <w:szCs w:val="20"/>
        </w:rPr>
        <w:t>working as expected</w:t>
      </w:r>
      <w:r w:rsidRPr="001810FE">
        <w:rPr>
          <w:szCs w:val="20"/>
        </w:rPr>
        <w:t xml:space="preserve">, </w:t>
      </w:r>
      <w:r w:rsidRPr="001810FE">
        <w:rPr>
          <w:b/>
          <w:szCs w:val="20"/>
        </w:rPr>
        <w:t>submit it as-is but clearly articulate your situation in your write-up in order to potentially receive partial credit</w:t>
      </w:r>
    </w:p>
    <w:p w14:paraId="293012E5" w14:textId="77777777" w:rsidR="0031621E" w:rsidRPr="00D43D59" w:rsidRDefault="0031621E" w:rsidP="0031621E">
      <w:pPr>
        <w:rPr>
          <w:bCs/>
          <w:sz w:val="22"/>
        </w:rPr>
      </w:pPr>
    </w:p>
    <w:p w14:paraId="3451AA8B" w14:textId="77777777" w:rsidR="0031621E" w:rsidRPr="00D43D59" w:rsidRDefault="0031621E" w:rsidP="0031621E">
      <w:pPr>
        <w:rPr>
          <w:sz w:val="22"/>
          <w:szCs w:val="22"/>
        </w:rPr>
      </w:pPr>
      <w:r w:rsidRPr="00E45E7B">
        <w:rPr>
          <w:sz w:val="22"/>
          <w:szCs w:val="22"/>
        </w:rPr>
        <w:t xml:space="preserve">Each student must submit </w:t>
      </w:r>
      <w:r w:rsidRPr="00E45E7B">
        <w:rPr>
          <w:sz w:val="22"/>
          <w:szCs w:val="22"/>
          <w:u w:val="single"/>
        </w:rPr>
        <w:t>one</w:t>
      </w:r>
      <w:r w:rsidRPr="00E45E7B">
        <w:rPr>
          <w:sz w:val="22"/>
          <w:szCs w:val="22"/>
        </w:rPr>
        <w:t xml:space="preserve"> compressed (.zip) file back to the Assignment (link) with the following deliverables:</w:t>
      </w:r>
    </w:p>
    <w:p w14:paraId="3C0857AF" w14:textId="77777777" w:rsidR="0031621E" w:rsidRPr="00D43D59" w:rsidRDefault="0031621E" w:rsidP="0031621E">
      <w:pPr>
        <w:widowControl w:val="0"/>
        <w:numPr>
          <w:ilvl w:val="0"/>
          <w:numId w:val="22"/>
        </w:numPr>
        <w:autoSpaceDE w:val="0"/>
        <w:autoSpaceDN w:val="0"/>
        <w:adjustRightInd w:val="0"/>
        <w:rPr>
          <w:bCs/>
          <w:sz w:val="22"/>
        </w:rPr>
      </w:pPr>
      <w:r w:rsidRPr="00D43D59">
        <w:rPr>
          <w:sz w:val="22"/>
          <w:szCs w:val="22"/>
        </w:rPr>
        <w:t>Your entire Eclipse project folder (Source code included)</w:t>
      </w:r>
    </w:p>
    <w:p w14:paraId="2718AF77" w14:textId="77777777" w:rsidR="0031621E" w:rsidRPr="00D43D59" w:rsidRDefault="0031621E" w:rsidP="0031621E">
      <w:pPr>
        <w:widowControl w:val="0"/>
        <w:numPr>
          <w:ilvl w:val="0"/>
          <w:numId w:val="22"/>
        </w:numPr>
        <w:autoSpaceDE w:val="0"/>
        <w:autoSpaceDN w:val="0"/>
        <w:adjustRightInd w:val="0"/>
        <w:rPr>
          <w:bCs/>
          <w:sz w:val="22"/>
        </w:rPr>
      </w:pPr>
      <w:r>
        <w:rPr>
          <w:bCs/>
          <w:sz w:val="22"/>
        </w:rPr>
        <w:lastRenderedPageBreak/>
        <w:t xml:space="preserve">Write-up as a </w:t>
      </w:r>
      <w:r w:rsidRPr="00D43D59">
        <w:rPr>
          <w:bCs/>
          <w:sz w:val="22"/>
        </w:rPr>
        <w:t>Word or PDF</w:t>
      </w:r>
      <w:r>
        <w:rPr>
          <w:bCs/>
          <w:sz w:val="22"/>
        </w:rPr>
        <w:t xml:space="preserve"> file, one write-up per project</w:t>
      </w:r>
      <w:r w:rsidRPr="00D43D59">
        <w:rPr>
          <w:bCs/>
          <w:sz w:val="22"/>
        </w:rPr>
        <w:t xml:space="preserve"> </w:t>
      </w:r>
    </w:p>
    <w:p w14:paraId="7910285E" w14:textId="77777777" w:rsidR="0031621E" w:rsidRPr="00E45E7B" w:rsidRDefault="0031621E" w:rsidP="0031621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b/>
          <w:bCs/>
          <w:color w:val="FF0000"/>
          <w:sz w:val="22"/>
        </w:rPr>
      </w:pPr>
      <w:r w:rsidRPr="00E45E7B">
        <w:rPr>
          <w:b/>
          <w:color w:val="FF0000"/>
          <w:sz w:val="22"/>
          <w:szCs w:val="22"/>
        </w:rPr>
        <w:t>I WILL compile, run and test every submission using a set of public and private test cases – this is how I test to ensure that your project is working correctly</w:t>
      </w:r>
    </w:p>
    <w:p w14:paraId="7BE98A91" w14:textId="77777777" w:rsidR="0031621E" w:rsidRPr="00D43D59" w:rsidRDefault="0031621E" w:rsidP="0031621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bCs/>
          <w:color w:val="FF0000"/>
          <w:sz w:val="22"/>
        </w:rPr>
      </w:pPr>
      <w:r w:rsidRPr="00D43D59">
        <w:rPr>
          <w:sz w:val="22"/>
          <w:szCs w:val="22"/>
        </w:rPr>
        <w:t>Name the compressed file (zip format) as  &lt;</w:t>
      </w:r>
      <w:proofErr w:type="spellStart"/>
      <w:r w:rsidRPr="00D43D59">
        <w:rPr>
          <w:sz w:val="22"/>
          <w:szCs w:val="22"/>
        </w:rPr>
        <w:t>lastname</w:t>
      </w:r>
      <w:proofErr w:type="spellEnd"/>
      <w:r w:rsidRPr="00D43D59">
        <w:rPr>
          <w:sz w:val="22"/>
          <w:szCs w:val="22"/>
        </w:rPr>
        <w:t>&gt;_</w:t>
      </w:r>
      <w:proofErr w:type="spellStart"/>
      <w:r w:rsidRPr="00D43D59">
        <w:rPr>
          <w:sz w:val="22"/>
          <w:szCs w:val="22"/>
        </w:rPr>
        <w:t>project_x</w:t>
      </w:r>
      <w:proofErr w:type="spellEnd"/>
      <w:r w:rsidRPr="00D43D59">
        <w:rPr>
          <w:sz w:val="22"/>
          <w:szCs w:val="22"/>
        </w:rPr>
        <w:t xml:space="preserve">  </w:t>
      </w:r>
    </w:p>
    <w:p w14:paraId="4975D695" w14:textId="77777777" w:rsidR="0031621E" w:rsidRPr="00D43D59" w:rsidRDefault="0031621E" w:rsidP="0031621E">
      <w:pPr>
        <w:widowControl w:val="0"/>
        <w:numPr>
          <w:ilvl w:val="1"/>
          <w:numId w:val="22"/>
        </w:numPr>
        <w:autoSpaceDE w:val="0"/>
        <w:autoSpaceDN w:val="0"/>
        <w:adjustRightInd w:val="0"/>
        <w:rPr>
          <w:sz w:val="22"/>
          <w:szCs w:val="22"/>
        </w:rPr>
      </w:pPr>
      <w:r w:rsidRPr="00D43D59">
        <w:rPr>
          <w:sz w:val="22"/>
          <w:szCs w:val="22"/>
        </w:rPr>
        <w:t>where x is the project number and your last name (e.g. Thai_Project_1.zip)</w:t>
      </w:r>
    </w:p>
    <w:p w14:paraId="48B60059" w14:textId="77777777" w:rsidR="0031621E" w:rsidRDefault="0031621E" w:rsidP="0031621E">
      <w:pPr>
        <w:widowControl w:val="0"/>
        <w:numPr>
          <w:ilvl w:val="0"/>
          <w:numId w:val="22"/>
        </w:numPr>
        <w:autoSpaceDE w:val="0"/>
        <w:autoSpaceDN w:val="0"/>
        <w:adjustRightInd w:val="0"/>
        <w:rPr>
          <w:color w:val="FF0000"/>
          <w:sz w:val="22"/>
          <w:szCs w:val="22"/>
        </w:rPr>
      </w:pPr>
      <w:r w:rsidRPr="00E45E7B">
        <w:rPr>
          <w:color w:val="0070C0"/>
          <w:sz w:val="22"/>
          <w:szCs w:val="22"/>
        </w:rPr>
        <w:t>Double check your submission, as I can only grade what’s being submitted</w:t>
      </w:r>
      <w:r>
        <w:rPr>
          <w:color w:val="FF0000"/>
          <w:sz w:val="22"/>
          <w:szCs w:val="22"/>
        </w:rPr>
        <w:t xml:space="preserve"> </w:t>
      </w:r>
      <w:r w:rsidRPr="00D43D59">
        <w:rPr>
          <w:sz w:val="22"/>
          <w:szCs w:val="22"/>
        </w:rPr>
        <w:t>(don’t assume anything)</w:t>
      </w:r>
    </w:p>
    <w:p w14:paraId="09383798" w14:textId="77777777" w:rsidR="0031621E" w:rsidRPr="00D43D59" w:rsidRDefault="0031621E" w:rsidP="0031621E">
      <w:pPr>
        <w:widowControl w:val="0"/>
        <w:numPr>
          <w:ilvl w:val="0"/>
          <w:numId w:val="22"/>
        </w:numPr>
        <w:autoSpaceDE w:val="0"/>
        <w:autoSpaceDN w:val="0"/>
        <w:adjustRightInd w:val="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DO NOT email your submission!  It won’t be accepted</w:t>
      </w:r>
    </w:p>
    <w:p w14:paraId="4CB96CDA" w14:textId="77777777" w:rsidR="0031621E" w:rsidRDefault="0031621E" w:rsidP="0031621E">
      <w:pPr>
        <w:rPr>
          <w:b/>
          <w:sz w:val="22"/>
          <w:szCs w:val="22"/>
        </w:rPr>
      </w:pPr>
    </w:p>
    <w:p w14:paraId="642E1B32" w14:textId="71D54790" w:rsidR="003F4DE4" w:rsidRPr="0031621E" w:rsidRDefault="0031621E" w:rsidP="00B265A4">
      <w:pPr>
        <w:rPr>
          <w:b/>
          <w:color w:val="4472C4"/>
          <w:sz w:val="22"/>
          <w:szCs w:val="22"/>
        </w:rPr>
      </w:pPr>
      <w:r w:rsidRPr="00E45E7B">
        <w:rPr>
          <w:b/>
          <w:sz w:val="22"/>
          <w:szCs w:val="22"/>
        </w:rPr>
        <w:t xml:space="preserve">Not clear?  That’s okay, but do ask your questions.  </w:t>
      </w:r>
      <w:r w:rsidRPr="00E45E7B">
        <w:rPr>
          <w:b/>
          <w:color w:val="4472C4"/>
          <w:sz w:val="22"/>
          <w:szCs w:val="22"/>
        </w:rPr>
        <w:t>“I did not know” or “I did not understand” is not good enough.</w:t>
      </w:r>
      <w:bookmarkStart w:id="0" w:name="_GoBack"/>
      <w:bookmarkEnd w:id="0"/>
    </w:p>
    <w:sectPr w:rsidR="003F4DE4" w:rsidRPr="0031621E" w:rsidSect="002977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474DA"/>
    <w:multiLevelType w:val="multilevel"/>
    <w:tmpl w:val="2474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E97ACF"/>
    <w:multiLevelType w:val="hybridMultilevel"/>
    <w:tmpl w:val="F8124BD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A928C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6794B2C"/>
    <w:multiLevelType w:val="hybridMultilevel"/>
    <w:tmpl w:val="13700C6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3FD4C9C"/>
    <w:multiLevelType w:val="hybridMultilevel"/>
    <w:tmpl w:val="9AF6525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8BA1117"/>
    <w:multiLevelType w:val="multilevel"/>
    <w:tmpl w:val="A560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044B26"/>
    <w:multiLevelType w:val="hybridMultilevel"/>
    <w:tmpl w:val="4DFA035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112F2C"/>
    <w:multiLevelType w:val="multilevel"/>
    <w:tmpl w:val="DA1E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DD145D"/>
    <w:multiLevelType w:val="hybridMultilevel"/>
    <w:tmpl w:val="B70CC158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1F7107B"/>
    <w:multiLevelType w:val="hybridMultilevel"/>
    <w:tmpl w:val="C2E09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867B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6FF7AB2"/>
    <w:multiLevelType w:val="hybridMultilevel"/>
    <w:tmpl w:val="561A8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3C63A8"/>
    <w:multiLevelType w:val="hybridMultilevel"/>
    <w:tmpl w:val="EA0EA45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0AF084F"/>
    <w:multiLevelType w:val="hybridMultilevel"/>
    <w:tmpl w:val="BA32929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737656E"/>
    <w:multiLevelType w:val="hybridMultilevel"/>
    <w:tmpl w:val="D7B023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95C42B9"/>
    <w:multiLevelType w:val="hybridMultilevel"/>
    <w:tmpl w:val="CEB81EB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7647630"/>
    <w:multiLevelType w:val="hybridMultilevel"/>
    <w:tmpl w:val="D454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1E6EF1"/>
    <w:multiLevelType w:val="hybridMultilevel"/>
    <w:tmpl w:val="DB88962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1"/>
  </w:num>
  <w:num w:numId="4">
    <w:abstractNumId w:val="8"/>
  </w:num>
  <w:num w:numId="5">
    <w:abstractNumId w:val="14"/>
  </w:num>
  <w:num w:numId="6">
    <w:abstractNumId w:val="6"/>
  </w:num>
  <w:num w:numId="7">
    <w:abstractNumId w:val="10"/>
  </w:num>
  <w:num w:numId="8">
    <w:abstractNumId w:val="2"/>
  </w:num>
  <w:num w:numId="9">
    <w:abstractNumId w:val="16"/>
  </w:num>
  <w:num w:numId="10">
    <w:abstractNumId w:val="13"/>
  </w:num>
  <w:num w:numId="11">
    <w:abstractNumId w:val="4"/>
  </w:num>
  <w:num w:numId="12">
    <w:abstractNumId w:val="12"/>
  </w:num>
  <w:num w:numId="13">
    <w:abstractNumId w:val="18"/>
  </w:num>
  <w:num w:numId="14">
    <w:abstractNumId w:val="3"/>
  </w:num>
  <w:num w:numId="15">
    <w:abstractNumId w:val="9"/>
  </w:num>
  <w:num w:numId="16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0"/>
  </w:num>
  <w:num w:numId="18">
    <w:abstractNumId w:val="7"/>
  </w:num>
  <w:num w:numId="19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17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D8E"/>
    <w:rsid w:val="0000182E"/>
    <w:rsid w:val="0000651C"/>
    <w:rsid w:val="0001107A"/>
    <w:rsid w:val="00013E7E"/>
    <w:rsid w:val="00056938"/>
    <w:rsid w:val="000640CA"/>
    <w:rsid w:val="0006504E"/>
    <w:rsid w:val="00074EC3"/>
    <w:rsid w:val="000D3186"/>
    <w:rsid w:val="00137D8E"/>
    <w:rsid w:val="001773C6"/>
    <w:rsid w:val="001D6FD6"/>
    <w:rsid w:val="00242F15"/>
    <w:rsid w:val="00272064"/>
    <w:rsid w:val="00295AF5"/>
    <w:rsid w:val="00297702"/>
    <w:rsid w:val="002A1AF5"/>
    <w:rsid w:val="002D1B83"/>
    <w:rsid w:val="002D71DA"/>
    <w:rsid w:val="002E6E3D"/>
    <w:rsid w:val="002E7EFA"/>
    <w:rsid w:val="002E7F8A"/>
    <w:rsid w:val="003135B8"/>
    <w:rsid w:val="0031621E"/>
    <w:rsid w:val="0034690C"/>
    <w:rsid w:val="0035282B"/>
    <w:rsid w:val="00384765"/>
    <w:rsid w:val="003A58C6"/>
    <w:rsid w:val="003D7D48"/>
    <w:rsid w:val="003F4DE4"/>
    <w:rsid w:val="003F60C8"/>
    <w:rsid w:val="00431760"/>
    <w:rsid w:val="00482FE1"/>
    <w:rsid w:val="004B0AD1"/>
    <w:rsid w:val="004C0123"/>
    <w:rsid w:val="004C1376"/>
    <w:rsid w:val="004E4B6E"/>
    <w:rsid w:val="0050035D"/>
    <w:rsid w:val="00512738"/>
    <w:rsid w:val="005249CF"/>
    <w:rsid w:val="006014BF"/>
    <w:rsid w:val="00612033"/>
    <w:rsid w:val="00645DF7"/>
    <w:rsid w:val="006540A7"/>
    <w:rsid w:val="00670353"/>
    <w:rsid w:val="006712D2"/>
    <w:rsid w:val="00701533"/>
    <w:rsid w:val="007513C7"/>
    <w:rsid w:val="007533AA"/>
    <w:rsid w:val="007635EA"/>
    <w:rsid w:val="00790D82"/>
    <w:rsid w:val="007A0D54"/>
    <w:rsid w:val="007D4D6C"/>
    <w:rsid w:val="007E36B6"/>
    <w:rsid w:val="00871A15"/>
    <w:rsid w:val="008730A1"/>
    <w:rsid w:val="00882305"/>
    <w:rsid w:val="008C1604"/>
    <w:rsid w:val="0096217B"/>
    <w:rsid w:val="00981678"/>
    <w:rsid w:val="009E48E8"/>
    <w:rsid w:val="009E4FD4"/>
    <w:rsid w:val="00A11388"/>
    <w:rsid w:val="00A36620"/>
    <w:rsid w:val="00A51703"/>
    <w:rsid w:val="00A976C2"/>
    <w:rsid w:val="00AB26E7"/>
    <w:rsid w:val="00AE7039"/>
    <w:rsid w:val="00AF0964"/>
    <w:rsid w:val="00B07A83"/>
    <w:rsid w:val="00B265A4"/>
    <w:rsid w:val="00B501C7"/>
    <w:rsid w:val="00B516BA"/>
    <w:rsid w:val="00B548B5"/>
    <w:rsid w:val="00B671ED"/>
    <w:rsid w:val="00BB5215"/>
    <w:rsid w:val="00BD0D01"/>
    <w:rsid w:val="00BE2741"/>
    <w:rsid w:val="00BF212C"/>
    <w:rsid w:val="00BF301B"/>
    <w:rsid w:val="00C04907"/>
    <w:rsid w:val="00C13CBF"/>
    <w:rsid w:val="00C640AA"/>
    <w:rsid w:val="00C65438"/>
    <w:rsid w:val="00C828C1"/>
    <w:rsid w:val="00C85265"/>
    <w:rsid w:val="00CB4A21"/>
    <w:rsid w:val="00CC3198"/>
    <w:rsid w:val="00D26D7F"/>
    <w:rsid w:val="00D506EB"/>
    <w:rsid w:val="00D6232A"/>
    <w:rsid w:val="00D729D8"/>
    <w:rsid w:val="00D84377"/>
    <w:rsid w:val="00D94352"/>
    <w:rsid w:val="00DC4EA6"/>
    <w:rsid w:val="00DE4F2C"/>
    <w:rsid w:val="00E02A8D"/>
    <w:rsid w:val="00E476D6"/>
    <w:rsid w:val="00E57B58"/>
    <w:rsid w:val="00EB24A0"/>
    <w:rsid w:val="00EC7502"/>
    <w:rsid w:val="00F25DB2"/>
    <w:rsid w:val="00FA7C3A"/>
    <w:rsid w:val="00FB4D05"/>
    <w:rsid w:val="00FD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CC938A"/>
  <w15:docId w15:val="{8BFD6ED6-6903-4F4D-9000-D58DC555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70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F4DE4"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link w:val="Heading2Char"/>
    <w:qFormat/>
    <w:rsid w:val="003F4DE4"/>
    <w:pPr>
      <w:keepNext/>
      <w:outlineLvl w:val="1"/>
    </w:pPr>
    <w:rPr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671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71ED"/>
    <w:rPr>
      <w:rFonts w:ascii="Tahoma" w:hAnsi="Tahoma" w:cs="Tahoma"/>
      <w:sz w:val="16"/>
      <w:szCs w:val="16"/>
    </w:rPr>
  </w:style>
  <w:style w:type="paragraph" w:customStyle="1" w:styleId="Bulleted">
    <w:name w:val="Bulleted"/>
    <w:basedOn w:val="Normal"/>
    <w:rsid w:val="00384765"/>
    <w:pPr>
      <w:numPr>
        <w:numId w:val="1"/>
      </w:numPr>
      <w:spacing w:after="120"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3F4DE4"/>
    <w:rPr>
      <w:sz w:val="24"/>
    </w:rPr>
  </w:style>
  <w:style w:type="character" w:customStyle="1" w:styleId="Heading2Char">
    <w:name w:val="Heading 2 Char"/>
    <w:basedOn w:val="DefaultParagraphFont"/>
    <w:link w:val="Heading2"/>
    <w:rsid w:val="003F4DE4"/>
    <w:rPr>
      <w:sz w:val="24"/>
      <w:u w:val="single"/>
    </w:rPr>
  </w:style>
  <w:style w:type="paragraph" w:styleId="Title">
    <w:name w:val="Title"/>
    <w:basedOn w:val="Normal"/>
    <w:link w:val="TitleChar"/>
    <w:qFormat/>
    <w:rsid w:val="003F4DE4"/>
    <w:pPr>
      <w:jc w:val="center"/>
    </w:pPr>
    <w:rPr>
      <w:szCs w:val="20"/>
    </w:rPr>
  </w:style>
  <w:style w:type="character" w:customStyle="1" w:styleId="TitleChar">
    <w:name w:val="Title Char"/>
    <w:basedOn w:val="DefaultParagraphFont"/>
    <w:link w:val="Title"/>
    <w:rsid w:val="003F4DE4"/>
    <w:rPr>
      <w:sz w:val="24"/>
    </w:rPr>
  </w:style>
  <w:style w:type="paragraph" w:styleId="Subtitle">
    <w:name w:val="Subtitle"/>
    <w:basedOn w:val="Normal"/>
    <w:link w:val="SubtitleChar"/>
    <w:qFormat/>
    <w:rsid w:val="003F4DE4"/>
    <w:rPr>
      <w:szCs w:val="20"/>
    </w:rPr>
  </w:style>
  <w:style w:type="character" w:customStyle="1" w:styleId="SubtitleChar">
    <w:name w:val="Subtitle Char"/>
    <w:basedOn w:val="DefaultParagraphFont"/>
    <w:link w:val="Subtitle"/>
    <w:rsid w:val="003F4DE4"/>
    <w:rPr>
      <w:sz w:val="24"/>
    </w:rPr>
  </w:style>
  <w:style w:type="paragraph" w:styleId="ListParagraph">
    <w:name w:val="List Paragraph"/>
    <w:basedOn w:val="Normal"/>
    <w:uiPriority w:val="34"/>
    <w:qFormat/>
    <w:rsid w:val="003135B8"/>
    <w:pPr>
      <w:ind w:left="720"/>
      <w:contextualSpacing/>
    </w:pPr>
  </w:style>
  <w:style w:type="paragraph" w:styleId="NoSpacing">
    <w:name w:val="No Spacing"/>
    <w:uiPriority w:val="1"/>
    <w:qFormat/>
    <w:rsid w:val="00670353"/>
    <w:rPr>
      <w:rFonts w:asciiTheme="minorHAnsi" w:eastAsiaTheme="minorEastAsia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rsid w:val="0031621E"/>
    <w:rPr>
      <w:szCs w:val="20"/>
    </w:rPr>
  </w:style>
  <w:style w:type="character" w:customStyle="1" w:styleId="BodyTextChar">
    <w:name w:val="Body Text Char"/>
    <w:basedOn w:val="DefaultParagraphFont"/>
    <w:link w:val="BodyText"/>
    <w:rsid w:val="0031621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gif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WISNIEW\Application%20Data\Microsoft\Templates\Normal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Normal11.dot</Template>
  <TotalTime>21</TotalTime>
  <Pages>8</Pages>
  <Words>1476</Words>
  <Characters>8418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9875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 Wisniewski</dc:creator>
  <cp:keywords/>
  <dc:description/>
  <cp:lastModifiedBy>Thai, Gary C</cp:lastModifiedBy>
  <cp:revision>5</cp:revision>
  <dcterms:created xsi:type="dcterms:W3CDTF">2020-01-02T18:54:00Z</dcterms:created>
  <dcterms:modified xsi:type="dcterms:W3CDTF">2020-11-23T17:24:00Z</dcterms:modified>
</cp:coreProperties>
</file>